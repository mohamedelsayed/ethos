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A06B8C" w:rsidRDefault="00F82B81" w:rsidP="00F82B81">
      <w:pPr>
        <w:pStyle w:val="Title"/>
        <w:rPr>
          <w:rFonts w:ascii="Arial" w:hAnsi="Arial" w:cs="Arial"/>
          <w:color w:val="auto"/>
        </w:rPr>
      </w:pPr>
      <w:proofErr w:type="spellStart"/>
      <w:r w:rsidRPr="00BC71AC">
        <w:rPr>
          <w:rFonts w:ascii="Arial" w:hAnsi="Arial" w:cs="Arial"/>
          <w:color w:val="0070C0"/>
        </w:rPr>
        <w:t>Safaa</w:t>
      </w:r>
      <w:proofErr w:type="spellEnd"/>
      <w:r w:rsidRPr="00BC71AC">
        <w:rPr>
          <w:rFonts w:ascii="Arial" w:hAnsi="Arial" w:cs="Arial"/>
          <w:color w:val="0070C0"/>
        </w:rPr>
        <w:t xml:space="preserve"> Muhammad</w:t>
      </w:r>
      <w:bookmarkStart w:id="0" w:name="_GoBack"/>
      <w:bookmarkEnd w:id="0"/>
    </w:p>
    <w:p w:rsidR="00141A4C" w:rsidRPr="00BC71AC" w:rsidRDefault="00F82B81" w:rsidP="00756A4B">
      <w:pPr>
        <w:spacing w:before="100" w:beforeAutospacing="1" w:after="100" w:afterAutospacing="1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51</w:t>
      </w:r>
      <w:r w:rsidRPr="00BC71AC">
        <w:rPr>
          <w:rFonts w:ascii="Arial" w:hAnsi="Arial" w:cs="Arial"/>
          <w:color w:val="auto"/>
          <w:sz w:val="28"/>
          <w:szCs w:val="28"/>
          <w:vertAlign w:val="superscript"/>
        </w:rPr>
        <w:t>st</w:t>
      </w:r>
      <w:r w:rsidRPr="00BC71AC">
        <w:rPr>
          <w:rFonts w:ascii="Arial" w:hAnsi="Arial" w:cs="Arial"/>
          <w:color w:val="auto"/>
          <w:sz w:val="28"/>
          <w:szCs w:val="28"/>
        </w:rPr>
        <w:t>, 1</w:t>
      </w:r>
      <w:r w:rsidRPr="00BC71AC">
        <w:rPr>
          <w:rFonts w:ascii="Arial" w:hAnsi="Arial" w:cs="Arial"/>
          <w:color w:val="auto"/>
          <w:sz w:val="28"/>
          <w:szCs w:val="28"/>
          <w:vertAlign w:val="superscript"/>
        </w:rPr>
        <w:t>st</w:t>
      </w:r>
      <w:r w:rsidRPr="00BC71AC">
        <w:rPr>
          <w:rFonts w:ascii="Arial" w:hAnsi="Arial" w:cs="Arial"/>
          <w:color w:val="auto"/>
          <w:sz w:val="28"/>
          <w:szCs w:val="28"/>
        </w:rPr>
        <w:t xml:space="preserve"> Neighborhood, 11</w:t>
      </w:r>
      <w:r w:rsidRPr="00BC71AC">
        <w:rPr>
          <w:rFonts w:ascii="Arial" w:hAnsi="Arial" w:cs="Arial"/>
          <w:color w:val="auto"/>
          <w:sz w:val="28"/>
          <w:szCs w:val="28"/>
          <w:vertAlign w:val="superscript"/>
        </w:rPr>
        <w:t>th</w:t>
      </w:r>
      <w:r w:rsidRPr="00BC71AC">
        <w:rPr>
          <w:rFonts w:ascii="Arial" w:hAnsi="Arial" w:cs="Arial"/>
          <w:color w:val="auto"/>
          <w:sz w:val="28"/>
          <w:szCs w:val="28"/>
        </w:rPr>
        <w:t xml:space="preserve"> District, Sheikh </w:t>
      </w:r>
      <w:proofErr w:type="spellStart"/>
      <w:r w:rsidRPr="00BC71AC">
        <w:rPr>
          <w:rFonts w:ascii="Arial" w:hAnsi="Arial" w:cs="Arial"/>
          <w:color w:val="auto"/>
          <w:sz w:val="28"/>
          <w:szCs w:val="28"/>
        </w:rPr>
        <w:t>Zayed</w:t>
      </w:r>
      <w:proofErr w:type="spellEnd"/>
      <w:r w:rsidRPr="00BC71AC">
        <w:rPr>
          <w:rFonts w:ascii="Arial" w:hAnsi="Arial" w:cs="Arial"/>
          <w:color w:val="auto"/>
          <w:sz w:val="28"/>
          <w:szCs w:val="28"/>
        </w:rPr>
        <w:t>, Giza, Egypt</w:t>
      </w:r>
      <w:r w:rsidR="00141A4C" w:rsidRPr="00BC71AC">
        <w:rPr>
          <w:rFonts w:ascii="Arial" w:hAnsi="Arial" w:cs="Arial"/>
          <w:color w:val="auto"/>
          <w:sz w:val="28"/>
          <w:szCs w:val="28"/>
        </w:rPr>
        <w:t> | </w:t>
      </w:r>
      <w:r w:rsidRPr="00BC71AC">
        <w:rPr>
          <w:rFonts w:ascii="Arial" w:hAnsi="Arial" w:cs="Arial"/>
          <w:color w:val="auto"/>
          <w:sz w:val="28"/>
          <w:szCs w:val="28"/>
        </w:rPr>
        <w:t>+201001947333</w:t>
      </w:r>
      <w:r w:rsidR="00141A4C" w:rsidRPr="00BC71AC">
        <w:rPr>
          <w:rFonts w:ascii="Arial" w:hAnsi="Arial" w:cs="Arial"/>
          <w:color w:val="auto"/>
          <w:sz w:val="28"/>
          <w:szCs w:val="28"/>
        </w:rPr>
        <w:t> | </w:t>
      </w:r>
      <w:r w:rsidRPr="00BC71AC">
        <w:rPr>
          <w:rFonts w:ascii="Arial" w:hAnsi="Arial" w:cs="Arial"/>
          <w:color w:val="auto"/>
          <w:sz w:val="28"/>
          <w:szCs w:val="28"/>
        </w:rPr>
        <w:t>safy.fekry@gmail.com</w:t>
      </w:r>
    </w:p>
    <w:p w:rsidR="006270A9" w:rsidRPr="00A06B8C" w:rsidRDefault="00F82B81" w:rsidP="00756A4B">
      <w:pPr>
        <w:pStyle w:val="Heading1"/>
        <w:spacing w:before="100" w:beforeAutospacing="1" w:afterAutospacing="1"/>
        <w:rPr>
          <w:rFonts w:ascii="Arial" w:hAnsi="Arial" w:cs="Arial"/>
          <w:color w:val="FF0000"/>
          <w:sz w:val="36"/>
          <w:szCs w:val="36"/>
        </w:rPr>
      </w:pPr>
      <w:r w:rsidRPr="00A06B8C">
        <w:rPr>
          <w:rFonts w:ascii="Arial" w:hAnsi="Arial" w:cs="Arial"/>
          <w:color w:val="FF0000"/>
          <w:sz w:val="36"/>
          <w:szCs w:val="36"/>
        </w:rPr>
        <w:t>Summary</w:t>
      </w:r>
    </w:p>
    <w:p w:rsidR="006270A9" w:rsidRPr="00BC71AC" w:rsidRDefault="00F82B81" w:rsidP="00756A4B">
      <w:pPr>
        <w:spacing w:before="100" w:beforeAutospacing="1" w:after="100" w:afterAutospacing="1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  <w:shd w:val="clear" w:color="auto" w:fill="FFFFFF"/>
        </w:rPr>
        <w:t xml:space="preserve">Proactive kindergarten manager with expertise in early childhood curriculum development. Excellent interpersonal skills and </w:t>
      </w:r>
      <w:proofErr w:type="gramStart"/>
      <w:r w:rsidRPr="00BC71AC">
        <w:rPr>
          <w:rFonts w:ascii="Arial" w:hAnsi="Arial" w:cs="Arial"/>
          <w:color w:val="auto"/>
          <w:sz w:val="28"/>
          <w:szCs w:val="28"/>
          <w:shd w:val="clear" w:color="auto" w:fill="FFFFFF"/>
        </w:rPr>
        <w:t>well-liked</w:t>
      </w:r>
      <w:proofErr w:type="gramEnd"/>
      <w:r w:rsidRPr="00BC71AC">
        <w:rPr>
          <w:rFonts w:ascii="Arial" w:hAnsi="Arial" w:cs="Arial"/>
          <w:color w:val="auto"/>
          <w:sz w:val="28"/>
          <w:szCs w:val="28"/>
          <w:shd w:val="clear" w:color="auto" w:fill="FFFFFF"/>
        </w:rPr>
        <w:t xml:space="preserve"> by teachers, students and parents. Offering a proven ability to organize a nurturing and effective educational environment.</w:t>
      </w:r>
    </w:p>
    <w:sdt>
      <w:sdtPr>
        <w:rPr>
          <w:rFonts w:ascii="Arial" w:hAnsi="Arial" w:cs="Arial"/>
          <w:szCs w:val="28"/>
        </w:rPr>
        <w:alias w:val="Education:"/>
        <w:tag w:val="Education:"/>
        <w:id w:val="807127995"/>
        <w:placeholder>
          <w:docPart w:val="E7FD6243F0E640F38DDF4C59104E5F0C"/>
        </w:placeholder>
        <w:temporary/>
        <w:showingPlcHdr/>
        <w15:appearance w15:val="hidden"/>
      </w:sdtPr>
      <w:sdtEndPr/>
      <w:sdtContent>
        <w:p w:rsidR="006270A9" w:rsidRPr="00756A4B" w:rsidRDefault="009D5933" w:rsidP="00756A4B">
          <w:pPr>
            <w:pStyle w:val="Heading1"/>
            <w:spacing w:before="100" w:beforeAutospacing="1" w:afterAutospacing="1"/>
            <w:rPr>
              <w:rFonts w:ascii="Arial" w:hAnsi="Arial" w:cs="Arial"/>
              <w:szCs w:val="28"/>
            </w:rPr>
          </w:pPr>
          <w:r w:rsidRPr="00A06B8C">
            <w:rPr>
              <w:rFonts w:ascii="Arial" w:hAnsi="Arial" w:cs="Arial"/>
              <w:color w:val="FF0000"/>
              <w:sz w:val="36"/>
              <w:szCs w:val="36"/>
            </w:rPr>
            <w:t>Education</w:t>
          </w:r>
        </w:p>
      </w:sdtContent>
    </w:sdt>
    <w:p w:rsidR="006270A9" w:rsidRPr="00BC71AC" w:rsidRDefault="00F82B81" w:rsidP="00756A4B">
      <w:pPr>
        <w:pStyle w:val="Heading2"/>
        <w:spacing w:before="100" w:beforeAutospacing="1" w:after="100" w:afterAutospacing="1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bACHELOR OF SCIENCE</w:t>
      </w:r>
      <w:r w:rsidR="009D5933" w:rsidRPr="00BC71AC">
        <w:rPr>
          <w:rFonts w:ascii="Arial" w:hAnsi="Arial" w:cs="Arial"/>
          <w:color w:val="auto"/>
          <w:sz w:val="28"/>
          <w:szCs w:val="28"/>
        </w:rPr>
        <w:t> | </w:t>
      </w:r>
      <w:r w:rsidRPr="00BC71AC">
        <w:rPr>
          <w:rFonts w:ascii="Arial" w:hAnsi="Arial" w:cs="Arial"/>
          <w:color w:val="auto"/>
          <w:sz w:val="28"/>
          <w:szCs w:val="28"/>
        </w:rPr>
        <w:t>JAN 2009 |MENOFYA UNIVERSITY</w:t>
      </w:r>
    </w:p>
    <w:p w:rsidR="00624FEB" w:rsidRPr="00BC71AC" w:rsidRDefault="00624FEB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Physics and laser science department</w:t>
      </w:r>
    </w:p>
    <w:p w:rsidR="00624FEB" w:rsidRPr="00BC71AC" w:rsidRDefault="00F82B81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 xml:space="preserve"> </w:t>
      </w:r>
      <w:r w:rsidR="00624FEB"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Graduated Grade: Good</w:t>
      </w:r>
    </w:p>
    <w:p w:rsidR="00624FEB" w:rsidRPr="00BC71AC" w:rsidRDefault="00624FEB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Graduation Project: Micro structural and x-ray investigation of some zinc oxide doped transition metals (</w:t>
      </w:r>
      <w:proofErr w:type="spellStart"/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varistor</w:t>
      </w:r>
      <w:proofErr w:type="spellEnd"/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)</w:t>
      </w:r>
    </w:p>
    <w:p w:rsidR="006270A9" w:rsidRPr="00BC71AC" w:rsidRDefault="00624FEB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Graduation Project grade: Very good</w:t>
      </w:r>
    </w:p>
    <w:p w:rsidR="006270A9" w:rsidRDefault="00624FEB" w:rsidP="00756A4B">
      <w:pPr>
        <w:pStyle w:val="Heading2"/>
        <w:spacing w:before="100" w:beforeAutospacing="1" w:after="100" w:afterAutospacing="1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Upper Intermediate Conversation Syllabus 3</w:t>
      </w:r>
      <w:r w:rsidR="009D5933" w:rsidRPr="00BC71AC">
        <w:rPr>
          <w:rFonts w:ascii="Arial" w:hAnsi="Arial" w:cs="Arial"/>
          <w:color w:val="auto"/>
          <w:sz w:val="28"/>
          <w:szCs w:val="28"/>
        </w:rPr>
        <w:t> | </w:t>
      </w:r>
      <w:r w:rsidRPr="00BC71AC">
        <w:rPr>
          <w:rFonts w:ascii="Arial" w:hAnsi="Arial" w:cs="Arial"/>
          <w:color w:val="auto"/>
          <w:sz w:val="28"/>
          <w:szCs w:val="28"/>
        </w:rPr>
        <w:t>2018 | British Council</w:t>
      </w:r>
    </w:p>
    <w:p w:rsidR="00AF4FE2" w:rsidRPr="00BC71AC" w:rsidRDefault="00AF4FE2" w:rsidP="00AF4FE2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English Conversation Program</w:t>
      </w:r>
    </w:p>
    <w:p w:rsidR="00AF4FE2" w:rsidRDefault="00AF4FE2" w:rsidP="00AF4FE2">
      <w:pPr>
        <w:pStyle w:val="Heading1"/>
        <w:spacing w:before="100" w:beforeAutospacing="1" w:afterAutospacing="1"/>
        <w:rPr>
          <w:b w:val="0"/>
          <w:szCs w:val="28"/>
        </w:rPr>
      </w:pPr>
      <w:r w:rsidRPr="00AF4FE2">
        <w:rPr>
          <w:rFonts w:ascii="Arial" w:hAnsi="Arial" w:cs="Arial"/>
          <w:color w:val="FF0000"/>
          <w:sz w:val="36"/>
          <w:szCs w:val="36"/>
        </w:rPr>
        <w:t>Skills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Curriculum planning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Tailoring curriculum plans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Student-centered learning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Education staffing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Student motivation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Age-appropriate lesson planning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Positive learning environment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Educational science projects development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Teaching/tutoring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Customer/Client relations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Budgeting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Digital marketing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lastRenderedPageBreak/>
        <w:t>Logo and flyers design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Computer proficient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Personable and outgoing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Interpersonal skills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Outstanding social skills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Strong collaborator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Arabic: Mother tongue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English: Very Good</w:t>
      </w:r>
    </w:p>
    <w:p w:rsidR="000325F0" w:rsidRPr="00BC71AC" w:rsidRDefault="000325F0" w:rsidP="00756A4B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Deutsch: Good</w:t>
      </w:r>
    </w:p>
    <w:p w:rsidR="000325F0" w:rsidRPr="002A1BA6" w:rsidRDefault="000325F0" w:rsidP="002A1BA6">
      <w:pPr>
        <w:pStyle w:val="ListBullet"/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French: Basic</w:t>
      </w:r>
    </w:p>
    <w:sdt>
      <w:sdtPr>
        <w:rPr>
          <w:rFonts w:ascii="Arial" w:hAnsi="Arial" w:cs="Arial"/>
          <w:szCs w:val="28"/>
        </w:rPr>
        <w:alias w:val="Experience:"/>
        <w:tag w:val="Experience:"/>
        <w:id w:val="171684534"/>
        <w:placeholder>
          <w:docPart w:val="D8AE8F972D584F6793BD1BF02A0CCFDD"/>
        </w:placeholder>
        <w:temporary/>
        <w:showingPlcHdr/>
        <w15:appearance w15:val="hidden"/>
      </w:sdtPr>
      <w:sdtEndPr/>
      <w:sdtContent>
        <w:p w:rsidR="006270A9" w:rsidRPr="00756A4B" w:rsidRDefault="009D5933" w:rsidP="00756A4B">
          <w:pPr>
            <w:pStyle w:val="Heading1"/>
            <w:spacing w:before="100" w:beforeAutospacing="1" w:afterAutospacing="1"/>
            <w:rPr>
              <w:rFonts w:ascii="Arial" w:hAnsi="Arial" w:cs="Arial"/>
              <w:szCs w:val="28"/>
            </w:rPr>
          </w:pPr>
          <w:r w:rsidRPr="00A06B8C">
            <w:rPr>
              <w:rFonts w:ascii="Arial" w:hAnsi="Arial" w:cs="Arial"/>
              <w:color w:val="FF0000"/>
              <w:sz w:val="36"/>
              <w:szCs w:val="36"/>
            </w:rPr>
            <w:t>Experience</w:t>
          </w:r>
        </w:p>
      </w:sdtContent>
    </w:sdt>
    <w:p w:rsidR="00AF4FE2" w:rsidRDefault="000325F0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Kindergarten Founder And Manager at </w:t>
      </w:r>
      <w:proofErr w:type="spellStart"/>
      <w:r w:rsidR="00A06B8C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>id&amp;</w:t>
      </w:r>
      <w:r w:rsidR="00A06B8C">
        <w:rPr>
          <w:rFonts w:ascii="Arial" w:hAnsi="Arial" w:cs="Arial"/>
          <w:b/>
          <w:bCs/>
          <w:color w:val="auto"/>
          <w:sz w:val="28"/>
          <w:szCs w:val="28"/>
        </w:rPr>
        <w:t>C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>o</w:t>
      </w:r>
      <w:proofErr w:type="spellEnd"/>
      <w:r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="00A06B8C">
        <w:rPr>
          <w:rFonts w:ascii="Arial" w:hAnsi="Arial" w:cs="Arial"/>
          <w:b/>
          <w:bCs/>
          <w:color w:val="auto"/>
          <w:sz w:val="28"/>
          <w:szCs w:val="28"/>
        </w:rPr>
        <w:t>I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nternational </w:t>
      </w:r>
      <w:r w:rsidR="00A06B8C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>indergarten,</w:t>
      </w:r>
    </w:p>
    <w:p w:rsidR="001B29CF" w:rsidRPr="00A06B8C" w:rsidRDefault="00A06B8C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S</w:t>
      </w:r>
      <w:r w:rsidR="000325F0"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heikh </w:t>
      </w:r>
      <w:proofErr w:type="spellStart"/>
      <w:r w:rsidR="00AF4FE2">
        <w:rPr>
          <w:rFonts w:ascii="Arial" w:hAnsi="Arial" w:cs="Arial"/>
          <w:b/>
          <w:bCs/>
          <w:color w:val="auto"/>
          <w:sz w:val="28"/>
          <w:szCs w:val="28"/>
        </w:rPr>
        <w:t>Z</w:t>
      </w:r>
      <w:r w:rsidR="000325F0" w:rsidRPr="00A06B8C">
        <w:rPr>
          <w:rFonts w:ascii="Arial" w:hAnsi="Arial" w:cs="Arial"/>
          <w:b/>
          <w:bCs/>
          <w:color w:val="auto"/>
          <w:sz w:val="28"/>
          <w:szCs w:val="28"/>
        </w:rPr>
        <w:t>ayed</w:t>
      </w:r>
      <w:proofErr w:type="spellEnd"/>
      <w:r w:rsidR="000325F0" w:rsidRPr="00A06B8C">
        <w:rPr>
          <w:rFonts w:ascii="Arial" w:hAnsi="Arial" w:cs="Arial"/>
          <w:b/>
          <w:bCs/>
          <w:color w:val="auto"/>
          <w:sz w:val="28"/>
          <w:szCs w:val="28"/>
        </w:rPr>
        <w:t>,</w:t>
      </w:r>
      <w:r w:rsidR="00AF4FE2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="000325F0" w:rsidRPr="00A06B8C">
        <w:rPr>
          <w:rFonts w:ascii="Arial" w:hAnsi="Arial" w:cs="Arial"/>
          <w:b/>
          <w:bCs/>
          <w:color w:val="auto"/>
          <w:sz w:val="28"/>
          <w:szCs w:val="28"/>
        </w:rPr>
        <w:t>Giza, Egypt</w:t>
      </w:r>
    </w:p>
    <w:p w:rsidR="000325F0" w:rsidRPr="00A06B8C" w:rsidRDefault="000325F0" w:rsidP="00A06B8C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06B8C">
        <w:rPr>
          <w:rFonts w:ascii="Arial" w:hAnsi="Arial" w:cs="Arial"/>
          <w:b/>
          <w:bCs/>
          <w:color w:val="auto"/>
          <w:sz w:val="28"/>
          <w:szCs w:val="28"/>
        </w:rPr>
        <w:t>From Ma</w:t>
      </w:r>
      <w:r w:rsidR="00A06B8C">
        <w:rPr>
          <w:rFonts w:ascii="Arial" w:hAnsi="Arial" w:cs="Arial"/>
          <w:b/>
          <w:bCs/>
          <w:color w:val="auto"/>
          <w:sz w:val="28"/>
          <w:szCs w:val="28"/>
        </w:rPr>
        <w:t>r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ch 2018 till </w:t>
      </w:r>
      <w:r w:rsidR="00A06B8C">
        <w:rPr>
          <w:rFonts w:ascii="Arial" w:hAnsi="Arial" w:cs="Arial"/>
          <w:b/>
          <w:bCs/>
          <w:color w:val="auto"/>
          <w:sz w:val="28"/>
          <w:szCs w:val="28"/>
        </w:rPr>
        <w:t>N</w:t>
      </w:r>
      <w:r w:rsidRPr="00A06B8C">
        <w:rPr>
          <w:rFonts w:ascii="Arial" w:hAnsi="Arial" w:cs="Arial"/>
          <w:b/>
          <w:bCs/>
          <w:color w:val="auto"/>
          <w:sz w:val="28"/>
          <w:szCs w:val="28"/>
        </w:rPr>
        <w:t>ow</w:t>
      </w:r>
    </w:p>
    <w:p w:rsidR="000325F0" w:rsidRPr="00BC71AC" w:rsidRDefault="000325F0" w:rsidP="00756A4B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rPr>
          <w:rFonts w:ascii="Arial" w:hAnsi="Arial" w:cs="Arial"/>
          <w:color w:val="auto"/>
          <w:sz w:val="28"/>
          <w:szCs w:val="28"/>
        </w:rPr>
      </w:pP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Hired and trained new preschool employees.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Oversaw the interview and hiring process of classroom personnel to ensure qualified staff for students and parents.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Trained staff in essential work responsibilities.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Developed educational curricula that promoted development in key behavioral and educational areas.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Collaborated with other administrators to assess the program and staffs' needs to develop cost-effective budgets.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Supervised teaching staff and resolved issues.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Established school policies and communicated them to staff and parents to ensure well-coordinated and high-quality daily operations.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Recruited new students for admission through marketing and events.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Implemented reading and writing workshops to increase student literacy and support school reading programs.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Planned, implemented, monitored and assessed classroom instructional program.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Taught students scientific and behavioral skills.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Maintained safety and security of all youth under care.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Documented student attendance and progress against goals.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Corresponded with clients through email, telephone or postal mail.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Developed and taught lessons on relevant children's books, poems, movies and themes to promote student interest.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Created and implemented after-school student reading and writing workshop.</w:t>
      </w:r>
    </w:p>
    <w:p w:rsidR="000325F0" w:rsidRPr="00BC71AC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Created new lesson plans based on course objectives.</w:t>
      </w:r>
    </w:p>
    <w:p w:rsidR="000325F0" w:rsidRPr="00756A4B" w:rsidRDefault="000325F0" w:rsidP="00756A4B">
      <w:pPr>
        <w:pStyle w:val="ListBullet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lastRenderedPageBreak/>
        <w:t xml:space="preserve">Collaborated with teachers and administrators to develop and evaluate school </w:t>
      </w:r>
      <w:r w:rsidRPr="00756A4B">
        <w:rPr>
          <w:rFonts w:ascii="Arial" w:hAnsi="Arial" w:cs="Arial"/>
          <w:sz w:val="28"/>
          <w:szCs w:val="28"/>
        </w:rPr>
        <w:t>programs.</w:t>
      </w:r>
    </w:p>
    <w:p w:rsidR="002A1BA6" w:rsidRDefault="002A1BA6" w:rsidP="00756A4B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:rsidR="00AF4FE2" w:rsidRDefault="000325F0" w:rsidP="00756A4B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06B8C">
        <w:rPr>
          <w:rFonts w:ascii="Arial" w:hAnsi="Arial" w:cs="Arial"/>
          <w:b/>
          <w:bCs/>
          <w:color w:val="auto"/>
          <w:sz w:val="28"/>
          <w:szCs w:val="28"/>
        </w:rPr>
        <w:t xml:space="preserve">Science Curricula Developer </w:t>
      </w:r>
      <w:r w:rsidR="00AF4FE2">
        <w:rPr>
          <w:rFonts w:ascii="Arial" w:hAnsi="Arial" w:cs="Arial"/>
          <w:b/>
          <w:bCs/>
          <w:color w:val="auto"/>
          <w:sz w:val="28"/>
          <w:szCs w:val="28"/>
        </w:rPr>
        <w:t xml:space="preserve">at </w:t>
      </w:r>
      <w:r w:rsidR="00AF4FE2" w:rsidRPr="00A06B8C">
        <w:rPr>
          <w:rFonts w:ascii="Arial" w:hAnsi="Arial" w:cs="Arial"/>
          <w:b/>
          <w:bCs/>
          <w:color w:val="auto"/>
          <w:sz w:val="28"/>
          <w:szCs w:val="28"/>
        </w:rPr>
        <w:t>Self Employed,</w:t>
      </w:r>
    </w:p>
    <w:p w:rsidR="00AF4FE2" w:rsidRDefault="00AF4FE2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Sheikh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Zayed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>, Giza, Egypt</w:t>
      </w:r>
    </w:p>
    <w:p w:rsidR="000325F0" w:rsidRPr="00A06B8C" w:rsidRDefault="00AF4FE2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F</w:t>
      </w:r>
      <w:r w:rsidR="000325F0" w:rsidRPr="00A06B8C">
        <w:rPr>
          <w:rFonts w:ascii="Arial" w:hAnsi="Arial" w:cs="Arial"/>
          <w:b/>
          <w:bCs/>
          <w:color w:val="auto"/>
          <w:sz w:val="28"/>
          <w:szCs w:val="28"/>
        </w:rPr>
        <w:t>rom Jan 2017 till April 2017</w:t>
      </w:r>
    </w:p>
    <w:p w:rsidR="000325F0" w:rsidRPr="00A06B8C" w:rsidRDefault="000325F0" w:rsidP="00A06B8C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:rsidR="000325F0" w:rsidRPr="00BC71AC" w:rsidRDefault="000325F0" w:rsidP="00756A4B">
      <w:pPr>
        <w:pStyle w:val="ListBullet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Created new lesson plans based on course objectives.</w:t>
      </w:r>
    </w:p>
    <w:p w:rsidR="000325F0" w:rsidRPr="00BC71AC" w:rsidRDefault="000325F0" w:rsidP="00756A4B">
      <w:pPr>
        <w:pStyle w:val="ListBullet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Collaborated with teachers and administrators to discuss the academic needs of students.</w:t>
      </w:r>
    </w:p>
    <w:p w:rsidR="000325F0" w:rsidRPr="00BC71AC" w:rsidRDefault="000325F0" w:rsidP="00756A4B">
      <w:pPr>
        <w:pStyle w:val="ListBullet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Developed activities and integrated technology to diversify instruction.</w:t>
      </w:r>
    </w:p>
    <w:p w:rsidR="000325F0" w:rsidRPr="00BC71AC" w:rsidRDefault="000325F0" w:rsidP="00756A4B">
      <w:pPr>
        <w:pStyle w:val="ListBullet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Collaborated with teachers and administrators to develop and evaluate school programs.</w:t>
      </w:r>
    </w:p>
    <w:p w:rsidR="000325F0" w:rsidRPr="00BC71AC" w:rsidRDefault="000325F0" w:rsidP="00756A4B">
      <w:pPr>
        <w:pStyle w:val="ListBullet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>Planned and executed activities to promote scientific skills development.</w:t>
      </w:r>
    </w:p>
    <w:p w:rsidR="000325F0" w:rsidRPr="00BC71AC" w:rsidRDefault="000325F0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</w:p>
    <w:p w:rsidR="000325F0" w:rsidRDefault="000325F0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F4FE2">
        <w:rPr>
          <w:rFonts w:ascii="Arial" w:hAnsi="Arial" w:cs="Arial"/>
          <w:b/>
          <w:bCs/>
          <w:color w:val="auto"/>
          <w:sz w:val="28"/>
          <w:szCs w:val="28"/>
        </w:rPr>
        <w:t xml:space="preserve">Finance manager at </w:t>
      </w:r>
      <w:r w:rsidR="00756A4B" w:rsidRPr="00AF4FE2">
        <w:rPr>
          <w:rFonts w:ascii="Arial" w:hAnsi="Arial" w:cs="Arial"/>
          <w:b/>
          <w:bCs/>
          <w:color w:val="auto"/>
          <w:sz w:val="28"/>
          <w:szCs w:val="28"/>
        </w:rPr>
        <w:t>New Dream Distribution Co</w:t>
      </w:r>
      <w:r w:rsidR="00AF4FE2">
        <w:rPr>
          <w:rFonts w:ascii="Arial" w:hAnsi="Arial" w:cs="Arial"/>
          <w:b/>
          <w:bCs/>
          <w:color w:val="auto"/>
          <w:sz w:val="28"/>
          <w:szCs w:val="28"/>
        </w:rPr>
        <w:t>,</w:t>
      </w:r>
    </w:p>
    <w:p w:rsidR="00AF4FE2" w:rsidRPr="00AF4FE2" w:rsidRDefault="00AF4FE2" w:rsidP="00AF4FE2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Menofeya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>, Egypt</w:t>
      </w:r>
    </w:p>
    <w:p w:rsidR="00756A4B" w:rsidRDefault="00756A4B" w:rsidP="002A1BA6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color w:val="auto"/>
          <w:sz w:val="28"/>
          <w:szCs w:val="28"/>
        </w:rPr>
      </w:pPr>
      <w:r w:rsidRPr="00AF4FE2">
        <w:rPr>
          <w:rFonts w:ascii="Arial" w:hAnsi="Arial" w:cs="Arial"/>
          <w:b/>
          <w:bCs/>
          <w:color w:val="auto"/>
          <w:sz w:val="28"/>
          <w:szCs w:val="28"/>
        </w:rPr>
        <w:t>From February</w:t>
      </w:r>
      <w:r w:rsidR="00AF4FE2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AF4FE2">
        <w:rPr>
          <w:rFonts w:ascii="Arial" w:hAnsi="Arial" w:cs="Arial"/>
          <w:b/>
          <w:bCs/>
          <w:color w:val="auto"/>
          <w:sz w:val="28"/>
          <w:szCs w:val="28"/>
        </w:rPr>
        <w:t>2009 till August 2010</w:t>
      </w:r>
    </w:p>
    <w:p w:rsidR="002A1BA6" w:rsidRPr="00BC71AC" w:rsidRDefault="002A1BA6" w:rsidP="002A1BA6">
      <w:pPr>
        <w:pStyle w:val="ListBullet"/>
        <w:numPr>
          <w:ilvl w:val="0"/>
          <w:numId w:val="0"/>
        </w:numPr>
        <w:spacing w:before="100" w:beforeAutospacing="1" w:after="100" w:afterAutospacing="1" w:line="240" w:lineRule="auto"/>
        <w:ind w:hanging="216"/>
        <w:jc w:val="center"/>
        <w:rPr>
          <w:rFonts w:ascii="Arial" w:hAnsi="Arial" w:cs="Arial"/>
          <w:color w:val="auto"/>
          <w:sz w:val="28"/>
          <w:szCs w:val="28"/>
        </w:rPr>
      </w:pPr>
    </w:p>
    <w:p w:rsidR="00756A4B" w:rsidRPr="00BC71AC" w:rsidRDefault="00756A4B" w:rsidP="00756A4B">
      <w:pPr>
        <w:pStyle w:val="ListBullet"/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 xml:space="preserve">Created documents to display financial reports and data. </w:t>
      </w:r>
    </w:p>
    <w:p w:rsidR="00756A4B" w:rsidRPr="00BC71AC" w:rsidRDefault="00756A4B" w:rsidP="00756A4B">
      <w:pPr>
        <w:pStyle w:val="ListBullet"/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 xml:space="preserve">Managed the tracking of offices and headquarters revenue, budgets and expenses. </w:t>
      </w:r>
    </w:p>
    <w:p w:rsidR="00756A4B" w:rsidRPr="00BC71AC" w:rsidRDefault="00756A4B" w:rsidP="00756A4B">
      <w:pPr>
        <w:pStyle w:val="ListBullet"/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 xml:space="preserve">Created financial portfolios for clients. </w:t>
      </w:r>
    </w:p>
    <w:p w:rsidR="00756A4B" w:rsidRPr="00BC71AC" w:rsidRDefault="00756A4B" w:rsidP="00756A4B">
      <w:pPr>
        <w:pStyle w:val="ListBullet"/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uto"/>
          <w:sz w:val="28"/>
          <w:szCs w:val="28"/>
        </w:rPr>
      </w:pPr>
      <w:r w:rsidRPr="00BC71AC">
        <w:rPr>
          <w:rFonts w:ascii="Arial" w:hAnsi="Arial" w:cs="Arial"/>
          <w:color w:val="auto"/>
          <w:sz w:val="28"/>
          <w:szCs w:val="28"/>
        </w:rPr>
        <w:t xml:space="preserve">Drafted and reviewed financial statement compilations before </w:t>
      </w:r>
      <w:proofErr w:type="gramStart"/>
      <w:r w:rsidRPr="00BC71AC">
        <w:rPr>
          <w:rFonts w:ascii="Arial" w:hAnsi="Arial" w:cs="Arial"/>
          <w:color w:val="auto"/>
          <w:sz w:val="28"/>
          <w:szCs w:val="28"/>
        </w:rPr>
        <w:t>being approved</w:t>
      </w:r>
      <w:proofErr w:type="gramEnd"/>
      <w:r w:rsidRPr="00BC71AC">
        <w:rPr>
          <w:rFonts w:ascii="Arial" w:hAnsi="Arial" w:cs="Arial"/>
          <w:color w:val="auto"/>
          <w:sz w:val="28"/>
          <w:szCs w:val="28"/>
        </w:rPr>
        <w:t xml:space="preserve"> by partners.</w:t>
      </w:r>
    </w:p>
    <w:p w:rsidR="00756A4B" w:rsidRPr="00756A4B" w:rsidRDefault="00756A4B" w:rsidP="00756A4B">
      <w:pPr>
        <w:pStyle w:val="Heading1"/>
        <w:spacing w:before="100" w:beforeAutospacing="1" w:afterAutospacing="1"/>
        <w:rPr>
          <w:rFonts w:ascii="Arial" w:hAnsi="Arial" w:cs="Arial"/>
          <w:szCs w:val="28"/>
        </w:rPr>
      </w:pPr>
      <w:r w:rsidRPr="00A06B8C">
        <w:rPr>
          <w:rFonts w:ascii="Arial" w:hAnsi="Arial" w:cs="Arial"/>
          <w:color w:val="FF0000"/>
          <w:sz w:val="36"/>
          <w:szCs w:val="36"/>
        </w:rPr>
        <w:t>Accomplishment</w:t>
      </w:r>
    </w:p>
    <w:p w:rsidR="00756A4B" w:rsidRPr="00756A4B" w:rsidRDefault="00756A4B" w:rsidP="00756A4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auto"/>
          <w:sz w:val="28"/>
          <w:szCs w:val="28"/>
          <w:lang w:eastAsia="en-US"/>
        </w:rPr>
      </w:pPr>
      <w:r w:rsidRPr="00756A4B">
        <w:rPr>
          <w:rFonts w:ascii="Arial" w:eastAsia="Times New Roman" w:hAnsi="Arial" w:cs="Arial"/>
          <w:color w:val="auto"/>
          <w:sz w:val="28"/>
          <w:szCs w:val="28"/>
          <w:lang w:eastAsia="en-US"/>
        </w:rPr>
        <w:t>Creating a successful summer camp program for children of age group 4 to 10 years old.</w:t>
      </w:r>
    </w:p>
    <w:p w:rsidR="00756A4B" w:rsidRPr="00BC71AC" w:rsidRDefault="00756A4B" w:rsidP="00756A4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auto"/>
          <w:sz w:val="28"/>
          <w:szCs w:val="28"/>
          <w:lang w:eastAsia="en-US"/>
        </w:rPr>
      </w:pPr>
      <w:r w:rsidRPr="00756A4B">
        <w:rPr>
          <w:rFonts w:ascii="Arial" w:eastAsia="Times New Roman" w:hAnsi="Arial" w:cs="Arial"/>
          <w:color w:val="auto"/>
          <w:sz w:val="28"/>
          <w:szCs w:val="28"/>
          <w:lang w:eastAsia="en-US"/>
        </w:rPr>
        <w:t>Designing a successfully implemented science curriculum for home schooling initiative targeting children who are under 7 years old.</w:t>
      </w:r>
    </w:p>
    <w:p w:rsidR="00AF4FE2" w:rsidRDefault="00AF4FE2" w:rsidP="00AF4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eastAsia="en-US"/>
        </w:rPr>
      </w:pPr>
    </w:p>
    <w:p w:rsidR="000325F0" w:rsidRPr="00AF4FE2" w:rsidRDefault="00756A4B" w:rsidP="00AF4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eastAsia="en-US"/>
        </w:rPr>
      </w:pPr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 xml:space="preserve">Thanks in advance for your </w:t>
      </w:r>
      <w:r w:rsidR="002A1BA6">
        <w:rPr>
          <w:rFonts w:ascii="Arial" w:eastAsia="Times New Roman" w:hAnsi="Arial" w:cs="Arial"/>
          <w:color w:val="auto"/>
          <w:sz w:val="28"/>
          <w:szCs w:val="28"/>
          <w:lang w:eastAsia="en-US"/>
        </w:rPr>
        <w:t xml:space="preserve">time and </w:t>
      </w:r>
      <w:r w:rsidRPr="00BC71AC">
        <w:rPr>
          <w:rFonts w:ascii="Arial" w:eastAsia="Times New Roman" w:hAnsi="Arial" w:cs="Arial"/>
          <w:color w:val="auto"/>
          <w:sz w:val="28"/>
          <w:szCs w:val="28"/>
          <w:lang w:eastAsia="en-US"/>
        </w:rPr>
        <w:t>kind concern</w:t>
      </w:r>
    </w:p>
    <w:sectPr w:rsidR="000325F0" w:rsidRPr="00AF4FE2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AF" w:rsidRDefault="00037EAF">
      <w:pPr>
        <w:spacing w:after="0"/>
      </w:pPr>
      <w:r>
        <w:separator/>
      </w:r>
    </w:p>
  </w:endnote>
  <w:endnote w:type="continuationSeparator" w:id="0">
    <w:p w:rsidR="00037EAF" w:rsidRDefault="00037E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1BA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AF" w:rsidRDefault="00037EAF">
      <w:pPr>
        <w:spacing w:after="0"/>
      </w:pPr>
      <w:r>
        <w:separator/>
      </w:r>
    </w:p>
  </w:footnote>
  <w:footnote w:type="continuationSeparator" w:id="0">
    <w:p w:rsidR="00037EAF" w:rsidRDefault="00037E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A457B5"/>
    <w:multiLevelType w:val="multilevel"/>
    <w:tmpl w:val="2C1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BE00C7"/>
    <w:multiLevelType w:val="multilevel"/>
    <w:tmpl w:val="112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0A11833"/>
    <w:multiLevelType w:val="multilevel"/>
    <w:tmpl w:val="095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D6911"/>
    <w:multiLevelType w:val="multilevel"/>
    <w:tmpl w:val="E1C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7673D4"/>
    <w:multiLevelType w:val="multilevel"/>
    <w:tmpl w:val="A076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21"/>
  </w:num>
  <w:num w:numId="25">
    <w:abstractNumId w:val="24"/>
  </w:num>
  <w:num w:numId="26">
    <w:abstractNumId w:val="13"/>
  </w:num>
  <w:num w:numId="27">
    <w:abstractNumId w:val="22"/>
  </w:num>
  <w:num w:numId="28">
    <w:abstractNumId w:val="17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81"/>
    <w:rsid w:val="000325F0"/>
    <w:rsid w:val="00037EAF"/>
    <w:rsid w:val="000A4F59"/>
    <w:rsid w:val="00141A4C"/>
    <w:rsid w:val="001B29CF"/>
    <w:rsid w:val="0028220F"/>
    <w:rsid w:val="002A1BA6"/>
    <w:rsid w:val="00356C14"/>
    <w:rsid w:val="00617B26"/>
    <w:rsid w:val="00624FEB"/>
    <w:rsid w:val="006270A9"/>
    <w:rsid w:val="00675956"/>
    <w:rsid w:val="00681034"/>
    <w:rsid w:val="00756A4B"/>
    <w:rsid w:val="00816216"/>
    <w:rsid w:val="0087734B"/>
    <w:rsid w:val="009D5933"/>
    <w:rsid w:val="00A06B8C"/>
    <w:rsid w:val="00AF4FE2"/>
    <w:rsid w:val="00BC71AC"/>
    <w:rsid w:val="00BD768D"/>
    <w:rsid w:val="00C61F8E"/>
    <w:rsid w:val="00E83E4B"/>
    <w:rsid w:val="00F8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A9BC78-F6BE-42AA-9AF0-E8058E6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em%20Hosn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D6243F0E640F38DDF4C59104E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96D6E-DD87-40FE-A9AC-F38A36BC1345}"/>
      </w:docPartPr>
      <w:docPartBody>
        <w:p w:rsidR="00000000" w:rsidRDefault="001B6F4B">
          <w:pPr>
            <w:pStyle w:val="E7FD6243F0E640F38DDF4C59104E5F0C"/>
          </w:pPr>
          <w:r>
            <w:t>Education</w:t>
          </w:r>
        </w:p>
      </w:docPartBody>
    </w:docPart>
    <w:docPart>
      <w:docPartPr>
        <w:name w:val="D8AE8F972D584F6793BD1BF02A0CC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8F903-0315-4A0A-A255-78478C3BB19C}"/>
      </w:docPartPr>
      <w:docPartBody>
        <w:p w:rsidR="00000000" w:rsidRDefault="001B6F4B">
          <w:pPr>
            <w:pStyle w:val="D8AE8F972D584F6793BD1BF02A0CCFD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72"/>
    <w:rsid w:val="001B6F4B"/>
    <w:rsid w:val="005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A6B51A6BA428B835B4A7D621D5ADB">
    <w:name w:val="66EA6B51A6BA428B835B4A7D621D5ADB"/>
  </w:style>
  <w:style w:type="paragraph" w:customStyle="1" w:styleId="9D742C11831D487D95983A21A1F5C8FB">
    <w:name w:val="9D742C11831D487D95983A21A1F5C8FB"/>
  </w:style>
  <w:style w:type="paragraph" w:customStyle="1" w:styleId="C81A207C78464BD1964D229013CDDF8D">
    <w:name w:val="C81A207C78464BD1964D229013CDDF8D"/>
  </w:style>
  <w:style w:type="paragraph" w:customStyle="1" w:styleId="659340D567474E538A44C9DF2B921995">
    <w:name w:val="659340D567474E538A44C9DF2B921995"/>
  </w:style>
  <w:style w:type="paragraph" w:customStyle="1" w:styleId="436982D663344961AC627FA1459CB741">
    <w:name w:val="436982D663344961AC627FA1459CB741"/>
  </w:style>
  <w:style w:type="paragraph" w:customStyle="1" w:styleId="6A496E828C0B4EAAA2B3976482B438C2">
    <w:name w:val="6A496E828C0B4EAAA2B3976482B438C2"/>
  </w:style>
  <w:style w:type="paragraph" w:customStyle="1" w:styleId="E7FD6243F0E640F38DDF4C59104E5F0C">
    <w:name w:val="E7FD6243F0E640F38DDF4C59104E5F0C"/>
  </w:style>
  <w:style w:type="paragraph" w:customStyle="1" w:styleId="BA73D63C6D34478D858B49C2DA708659">
    <w:name w:val="BA73D63C6D34478D858B49C2DA708659"/>
  </w:style>
  <w:style w:type="paragraph" w:customStyle="1" w:styleId="A5838581025745C095A09F086FD18E7F">
    <w:name w:val="A5838581025745C095A09F086FD18E7F"/>
  </w:style>
  <w:style w:type="paragraph" w:customStyle="1" w:styleId="7080022E29224418B9F347BFFDDAC725">
    <w:name w:val="7080022E29224418B9F347BFFDDAC725"/>
  </w:style>
  <w:style w:type="paragraph" w:customStyle="1" w:styleId="4740448C608349B1A27972728D8AB1F3">
    <w:name w:val="4740448C608349B1A27972728D8AB1F3"/>
  </w:style>
  <w:style w:type="paragraph" w:customStyle="1" w:styleId="0FF1529DC738459B9EAD8E46C89BD774">
    <w:name w:val="0FF1529DC738459B9EAD8E46C89BD774"/>
  </w:style>
  <w:style w:type="paragraph" w:customStyle="1" w:styleId="1E48CB702BC140709A7B24B41633EB6C">
    <w:name w:val="1E48CB702BC140709A7B24B41633EB6C"/>
  </w:style>
  <w:style w:type="paragraph" w:customStyle="1" w:styleId="BB031D2BE36A46B9BE9F1D8DF65152A4">
    <w:name w:val="BB031D2BE36A46B9BE9F1D8DF65152A4"/>
  </w:style>
  <w:style w:type="paragraph" w:customStyle="1" w:styleId="90CBF59F035745F289B2B2AD762FFD52">
    <w:name w:val="90CBF59F035745F289B2B2AD762FFD52"/>
  </w:style>
  <w:style w:type="paragraph" w:customStyle="1" w:styleId="4343B84670B4488988DE0BBE2D88C01A">
    <w:name w:val="4343B84670B4488988DE0BBE2D88C01A"/>
  </w:style>
  <w:style w:type="paragraph" w:customStyle="1" w:styleId="119F55F4C8DB460BB98E815EAE8EA6AA">
    <w:name w:val="119F55F4C8DB460BB98E815EAE8EA6AA"/>
  </w:style>
  <w:style w:type="paragraph" w:customStyle="1" w:styleId="3A5D2C70B956478CA58D7806BFE871BE">
    <w:name w:val="3A5D2C70B956478CA58D7806BFE871BE"/>
  </w:style>
  <w:style w:type="paragraph" w:customStyle="1" w:styleId="AAA4FE47F0E94E04896F776B734F2E6F">
    <w:name w:val="AAA4FE47F0E94E04896F776B734F2E6F"/>
  </w:style>
  <w:style w:type="paragraph" w:customStyle="1" w:styleId="74CB4CA4F10D41429661783C2DB7C0E1">
    <w:name w:val="74CB4CA4F10D41429661783C2DB7C0E1"/>
  </w:style>
  <w:style w:type="paragraph" w:customStyle="1" w:styleId="AF17F391AFE6402CACF48E940F580720">
    <w:name w:val="AF17F391AFE6402CACF48E940F580720"/>
  </w:style>
  <w:style w:type="paragraph" w:customStyle="1" w:styleId="4C9B70100CC7464AB75ABAE28332C15E">
    <w:name w:val="4C9B70100CC7464AB75ABAE28332C15E"/>
  </w:style>
  <w:style w:type="paragraph" w:customStyle="1" w:styleId="AA7B765F58AB4B5BBCA05825D67E4808">
    <w:name w:val="AA7B765F58AB4B5BBCA05825D67E4808"/>
  </w:style>
  <w:style w:type="paragraph" w:customStyle="1" w:styleId="37C946B1E39B4058AC0A6688EB275476">
    <w:name w:val="37C946B1E39B4058AC0A6688EB275476"/>
  </w:style>
  <w:style w:type="paragraph" w:customStyle="1" w:styleId="D8AE8F972D584F6793BD1BF02A0CCFDD">
    <w:name w:val="D8AE8F972D584F6793BD1BF02A0CCFDD"/>
  </w:style>
  <w:style w:type="paragraph" w:customStyle="1" w:styleId="5E5BE7A7498B442BBCFEAE5D460EFCC4">
    <w:name w:val="5E5BE7A7498B442BBCFEAE5D460EFCC4"/>
  </w:style>
  <w:style w:type="paragraph" w:customStyle="1" w:styleId="278BA27D136444ECAFD2144C276A9B14">
    <w:name w:val="278BA27D136444ECAFD2144C276A9B14"/>
  </w:style>
  <w:style w:type="paragraph" w:customStyle="1" w:styleId="AB36B88BE1F84AF2B11017AF208ACC14">
    <w:name w:val="AB36B88BE1F84AF2B11017AF208ACC14"/>
  </w:style>
  <w:style w:type="paragraph" w:customStyle="1" w:styleId="92E4C125A8734F14B02C39C2CA80EC41">
    <w:name w:val="92E4C125A8734F14B02C39C2CA80EC41"/>
  </w:style>
  <w:style w:type="paragraph" w:customStyle="1" w:styleId="E72140B776164F5CB8E4C27CEFEF3433">
    <w:name w:val="E72140B776164F5CB8E4C27CEFEF3433"/>
  </w:style>
  <w:style w:type="paragraph" w:customStyle="1" w:styleId="D97AAC93FF684D8CAE753FDCF5D17653">
    <w:name w:val="D97AAC93FF684D8CAE753FDCF5D17653"/>
  </w:style>
  <w:style w:type="paragraph" w:customStyle="1" w:styleId="0D4B75B46FD84EBD8956F97A3BD3A123">
    <w:name w:val="0D4B75B46FD84EBD8956F97A3BD3A123"/>
  </w:style>
  <w:style w:type="paragraph" w:customStyle="1" w:styleId="DA1ED2AC2205466BA176F2B7A40EA102">
    <w:name w:val="DA1ED2AC2205466BA176F2B7A40EA102"/>
  </w:style>
  <w:style w:type="paragraph" w:customStyle="1" w:styleId="9A085BBB36CD45108B7C09BAAFEE46AF">
    <w:name w:val="9A085BBB36CD45108B7C09BAAFEE46AF"/>
    <w:rsid w:val="005B2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A72A-D769-4DEC-86BE-7A2B454F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Basem Hosni, Vodafone Egypt</dc:creator>
  <cp:keywords/>
  <cp:lastModifiedBy>Basem Hosni, Vodafone Egypt</cp:lastModifiedBy>
  <cp:revision>3</cp:revision>
  <dcterms:created xsi:type="dcterms:W3CDTF">2018-11-20T22:19:00Z</dcterms:created>
  <dcterms:modified xsi:type="dcterms:W3CDTF">2018-11-20T23:50:00Z</dcterms:modified>
  <cp:version/>
</cp:coreProperties>
</file>