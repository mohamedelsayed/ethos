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922" w:rsidRPr="00F76643" w:rsidRDefault="007A7922" w:rsidP="005E7B09">
      <w:pPr>
        <w:rPr>
          <w:b/>
          <w:bCs/>
          <w:sz w:val="32"/>
          <w:szCs w:val="32"/>
          <w:lang w:val="en-US" w:bidi="ar-EG"/>
        </w:rPr>
      </w:pPr>
    </w:p>
    <w:p w:rsidR="00F761F1" w:rsidRDefault="00F761F1" w:rsidP="00F76643">
      <w:pPr>
        <w:jc w:val="center"/>
        <w:rPr>
          <w:b/>
          <w:bCs/>
          <w:sz w:val="40"/>
          <w:szCs w:val="40"/>
          <w:u w:val="single"/>
        </w:rPr>
      </w:pPr>
    </w:p>
    <w:p w:rsidR="0090697E" w:rsidRDefault="00BB6FB2" w:rsidP="00F76643">
      <w:pPr>
        <w:jc w:val="center"/>
        <w:rPr>
          <w:b/>
          <w:bCs/>
          <w:sz w:val="40"/>
          <w:szCs w:val="40"/>
          <w:u w:val="single"/>
        </w:rPr>
      </w:pPr>
      <w:r w:rsidRPr="00B82C2C">
        <w:rPr>
          <w:b/>
          <w:bCs/>
          <w:sz w:val="40"/>
          <w:szCs w:val="40"/>
          <w:u w:val="single"/>
        </w:rPr>
        <w:t>Wesam</w:t>
      </w:r>
      <w:r w:rsidR="0076399E" w:rsidRPr="00B82C2C">
        <w:rPr>
          <w:b/>
          <w:bCs/>
          <w:sz w:val="40"/>
          <w:szCs w:val="40"/>
          <w:u w:val="single"/>
        </w:rPr>
        <w:t xml:space="preserve"> Abdel Mone</w:t>
      </w:r>
      <w:r w:rsidR="00A653D4">
        <w:rPr>
          <w:b/>
          <w:bCs/>
          <w:sz w:val="40"/>
          <w:szCs w:val="40"/>
          <w:u w:val="single"/>
        </w:rPr>
        <w:t>i</w:t>
      </w:r>
      <w:r w:rsidR="0076399E" w:rsidRPr="00B82C2C">
        <w:rPr>
          <w:b/>
          <w:bCs/>
          <w:sz w:val="40"/>
          <w:szCs w:val="40"/>
          <w:u w:val="single"/>
        </w:rPr>
        <w:t>m Mohamed</w:t>
      </w:r>
    </w:p>
    <w:p w:rsidR="002834DB" w:rsidRPr="00842536" w:rsidRDefault="002834DB" w:rsidP="002834DB">
      <w:pPr>
        <w:rPr>
          <w:b/>
          <w:bCs/>
          <w:sz w:val="28"/>
          <w:szCs w:val="28"/>
        </w:rPr>
      </w:pPr>
    </w:p>
    <w:p w:rsidR="00DB2E79" w:rsidRDefault="00DB2E79" w:rsidP="0065106B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653D4">
        <w:rPr>
          <w:rFonts w:ascii="Arial" w:hAnsi="Arial" w:cs="Arial"/>
          <w:b/>
          <w:bCs/>
          <w:i/>
          <w:iCs/>
          <w:color w:val="000000"/>
        </w:rPr>
        <w:t>Career Objective</w:t>
      </w:r>
      <w:r w:rsidRPr="00AF3289">
        <w:rPr>
          <w:rFonts w:ascii="Arial" w:hAnsi="Arial" w:cs="Arial"/>
          <w:color w:val="000000"/>
          <w:sz w:val="22"/>
          <w:szCs w:val="22"/>
        </w:rPr>
        <w:t>:</w:t>
      </w:r>
      <w:r w:rsidRPr="00DB2E79">
        <w:rPr>
          <w:rFonts w:ascii="Arial" w:hAnsi="Arial" w:cs="Arial"/>
          <w:color w:val="000000"/>
          <w:sz w:val="22"/>
          <w:szCs w:val="22"/>
        </w:rPr>
        <w:t xml:space="preserve"> </w:t>
      </w:r>
      <w:r w:rsidR="0067582F">
        <w:rPr>
          <w:rFonts w:ascii="Helvetica" w:hAnsi="Helvetica" w:cs="Helvetica"/>
          <w:color w:val="000000"/>
        </w:rPr>
        <w:t>To secure a position in teaching &amp; share my knowledge for the growth and development of the children.</w:t>
      </w:r>
    </w:p>
    <w:p w:rsidR="007E01F6" w:rsidRPr="00AF3289" w:rsidRDefault="007E01F6">
      <w:pPr>
        <w:rPr>
          <w:rFonts w:ascii="Arial" w:hAnsi="Arial" w:cs="Arial"/>
          <w:color w:val="000000"/>
          <w:sz w:val="22"/>
          <w:szCs w:val="22"/>
        </w:rPr>
      </w:pPr>
    </w:p>
    <w:p w:rsidR="0065106B" w:rsidRPr="00DF5B03" w:rsidRDefault="0092642A" w:rsidP="002834DB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</w:pPr>
      <w:r w:rsidRPr="001F232F"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Education:</w:t>
      </w:r>
    </w:p>
    <w:p w:rsidR="00FF347F" w:rsidRDefault="00FF347F" w:rsidP="00376FFA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:rsidR="00FF347F" w:rsidRDefault="00FF347F" w:rsidP="007040CB">
      <w:pPr>
        <w:numPr>
          <w:ilvl w:val="0"/>
          <w:numId w:val="9"/>
        </w:num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University </w:t>
      </w:r>
      <w:r w:rsidR="00E571D7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degree: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</w:p>
    <w:p w:rsidR="0065106B" w:rsidRDefault="0065106B" w:rsidP="0065106B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:rsidR="0065106B" w:rsidRPr="008E179D" w:rsidRDefault="0065106B" w:rsidP="008E179D">
      <w:pPr>
        <w:spacing w:line="276" w:lineRule="auto"/>
        <w:ind w:left="720"/>
        <w:rPr>
          <w:rFonts w:ascii="Arial" w:hAnsi="Arial" w:cs="Arial"/>
          <w:color w:val="000000"/>
          <w:sz w:val="22"/>
          <w:szCs w:val="22"/>
        </w:rPr>
      </w:pPr>
      <w:r w:rsidRPr="008E179D">
        <w:rPr>
          <w:rFonts w:ascii="Arial" w:hAnsi="Arial" w:cs="Arial"/>
          <w:color w:val="000000"/>
          <w:sz w:val="22"/>
          <w:szCs w:val="22"/>
        </w:rPr>
        <w:t xml:space="preserve">Faculty of </w:t>
      </w:r>
      <w:r w:rsidR="0028128B" w:rsidRPr="008E179D">
        <w:rPr>
          <w:rFonts w:ascii="Arial" w:hAnsi="Arial" w:cs="Arial"/>
          <w:color w:val="000000"/>
          <w:sz w:val="22"/>
          <w:szCs w:val="22"/>
        </w:rPr>
        <w:t>Literature</w:t>
      </w:r>
      <w:r w:rsidR="008E179D" w:rsidRPr="008E179D">
        <w:rPr>
          <w:rFonts w:ascii="Arial" w:hAnsi="Arial" w:cs="Arial"/>
          <w:color w:val="000000"/>
          <w:sz w:val="22"/>
          <w:szCs w:val="22"/>
        </w:rPr>
        <w:t xml:space="preserve"> - </w:t>
      </w:r>
      <w:r w:rsidRPr="008E179D">
        <w:rPr>
          <w:rFonts w:ascii="Arial" w:hAnsi="Arial" w:cs="Arial"/>
          <w:color w:val="000000"/>
          <w:sz w:val="22"/>
          <w:szCs w:val="22"/>
        </w:rPr>
        <w:t xml:space="preserve">Cairo </w:t>
      </w:r>
      <w:r w:rsidR="0028128B" w:rsidRPr="008E179D">
        <w:rPr>
          <w:rFonts w:ascii="Arial" w:hAnsi="Arial" w:cs="Arial"/>
          <w:color w:val="000000"/>
          <w:sz w:val="22"/>
          <w:szCs w:val="22"/>
        </w:rPr>
        <w:t>University</w:t>
      </w:r>
      <w:r w:rsidRPr="008E179D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5106B" w:rsidRPr="008E179D" w:rsidRDefault="0065106B" w:rsidP="002834DB">
      <w:pPr>
        <w:spacing w:line="276" w:lineRule="auto"/>
        <w:ind w:left="720"/>
        <w:rPr>
          <w:rFonts w:ascii="Arial" w:hAnsi="Arial" w:cs="Arial"/>
          <w:color w:val="000000"/>
          <w:sz w:val="22"/>
          <w:szCs w:val="22"/>
          <w:rtl/>
          <w:lang w:bidi="ar-EG"/>
        </w:rPr>
      </w:pPr>
      <w:r w:rsidRPr="008E179D">
        <w:rPr>
          <w:rFonts w:ascii="Arial" w:hAnsi="Arial" w:cs="Arial"/>
          <w:color w:val="000000"/>
          <w:sz w:val="22"/>
          <w:szCs w:val="22"/>
        </w:rPr>
        <w:t xml:space="preserve">English section </w:t>
      </w:r>
      <w:r w:rsidR="009573F1" w:rsidRPr="008E179D">
        <w:rPr>
          <w:rFonts w:ascii="Arial" w:hAnsi="Arial" w:cs="Arial"/>
          <w:color w:val="000000"/>
          <w:sz w:val="22"/>
          <w:szCs w:val="22"/>
        </w:rPr>
        <w:t xml:space="preserve">– </w:t>
      </w:r>
      <w:r w:rsidR="002834DB">
        <w:rPr>
          <w:rFonts w:ascii="Arial" w:hAnsi="Arial" w:cs="Arial"/>
          <w:color w:val="000000"/>
          <w:sz w:val="22"/>
          <w:szCs w:val="22"/>
        </w:rPr>
        <w:t>In progress</w:t>
      </w:r>
    </w:p>
    <w:p w:rsidR="0065106B" w:rsidRPr="0065106B" w:rsidRDefault="0065106B" w:rsidP="008E179D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7E01F6" w:rsidRPr="008E179D" w:rsidRDefault="007E01F6" w:rsidP="008E179D">
      <w:pPr>
        <w:spacing w:line="276" w:lineRule="auto"/>
        <w:ind w:left="720"/>
        <w:rPr>
          <w:rFonts w:ascii="Arial" w:hAnsi="Arial" w:cs="Arial"/>
          <w:color w:val="000000"/>
          <w:sz w:val="22"/>
          <w:szCs w:val="22"/>
        </w:rPr>
      </w:pPr>
      <w:r w:rsidRPr="008E179D">
        <w:rPr>
          <w:rFonts w:ascii="Arial" w:hAnsi="Arial" w:cs="Arial"/>
          <w:color w:val="000000"/>
          <w:sz w:val="22"/>
          <w:szCs w:val="22"/>
        </w:rPr>
        <w:t xml:space="preserve">Faculty of </w:t>
      </w:r>
      <w:r w:rsidR="002F1BA9" w:rsidRPr="008E179D">
        <w:rPr>
          <w:rFonts w:ascii="Arial" w:hAnsi="Arial" w:cs="Arial"/>
          <w:color w:val="000000"/>
          <w:sz w:val="22"/>
          <w:szCs w:val="22"/>
        </w:rPr>
        <w:t>Commerce</w:t>
      </w:r>
      <w:r w:rsidRPr="008E179D">
        <w:rPr>
          <w:rFonts w:ascii="Arial" w:hAnsi="Arial" w:cs="Arial"/>
          <w:color w:val="000000"/>
          <w:sz w:val="22"/>
          <w:szCs w:val="22"/>
        </w:rPr>
        <w:t xml:space="preserve"> </w:t>
      </w:r>
      <w:r w:rsidR="00CA49A0" w:rsidRPr="008E179D">
        <w:rPr>
          <w:rFonts w:ascii="Arial" w:hAnsi="Arial" w:cs="Arial"/>
          <w:color w:val="000000"/>
          <w:sz w:val="22"/>
          <w:szCs w:val="22"/>
        </w:rPr>
        <w:t>-</w:t>
      </w:r>
      <w:r w:rsidR="008E179D" w:rsidRPr="008E179D">
        <w:rPr>
          <w:rFonts w:ascii="Arial" w:hAnsi="Arial" w:cs="Arial"/>
          <w:color w:val="000000"/>
          <w:sz w:val="22"/>
          <w:szCs w:val="22"/>
        </w:rPr>
        <w:t xml:space="preserve"> </w:t>
      </w:r>
      <w:r w:rsidR="0092642A" w:rsidRPr="008E179D">
        <w:rPr>
          <w:rFonts w:ascii="Arial" w:hAnsi="Arial" w:cs="Arial"/>
          <w:color w:val="000000"/>
          <w:sz w:val="22"/>
          <w:szCs w:val="22"/>
        </w:rPr>
        <w:t>Ain</w:t>
      </w:r>
      <w:r w:rsidRPr="008E179D">
        <w:rPr>
          <w:rFonts w:ascii="Arial" w:hAnsi="Arial" w:cs="Arial"/>
          <w:color w:val="000000"/>
          <w:sz w:val="22"/>
          <w:szCs w:val="22"/>
        </w:rPr>
        <w:t xml:space="preserve"> Shams </w:t>
      </w:r>
      <w:r w:rsidR="0092642A" w:rsidRPr="008E179D">
        <w:rPr>
          <w:rFonts w:ascii="Arial" w:hAnsi="Arial" w:cs="Arial"/>
          <w:color w:val="000000"/>
          <w:sz w:val="22"/>
          <w:szCs w:val="22"/>
        </w:rPr>
        <w:t>University</w:t>
      </w:r>
    </w:p>
    <w:p w:rsidR="00515DEA" w:rsidRPr="008E179D" w:rsidRDefault="00CA49A0" w:rsidP="008E179D">
      <w:pPr>
        <w:spacing w:line="276" w:lineRule="auto"/>
        <w:ind w:left="720"/>
        <w:rPr>
          <w:rFonts w:ascii="Arial" w:hAnsi="Arial" w:cs="Arial"/>
          <w:color w:val="000000"/>
          <w:sz w:val="22"/>
          <w:szCs w:val="22"/>
        </w:rPr>
      </w:pPr>
      <w:r w:rsidRPr="008E179D">
        <w:rPr>
          <w:rFonts w:ascii="Arial" w:hAnsi="Arial" w:cs="Arial"/>
          <w:color w:val="000000"/>
          <w:sz w:val="22"/>
          <w:szCs w:val="22"/>
        </w:rPr>
        <w:t>Major:</w:t>
      </w:r>
      <w:r w:rsidR="007E01F6" w:rsidRPr="008E179D">
        <w:rPr>
          <w:rFonts w:ascii="Arial" w:hAnsi="Arial" w:cs="Arial"/>
          <w:color w:val="000000"/>
          <w:sz w:val="22"/>
          <w:szCs w:val="22"/>
        </w:rPr>
        <w:t xml:space="preserve"> </w:t>
      </w:r>
      <w:r w:rsidR="002F1BA9" w:rsidRPr="008E179D">
        <w:rPr>
          <w:rFonts w:ascii="Arial" w:hAnsi="Arial" w:cs="Arial"/>
          <w:color w:val="000000"/>
          <w:sz w:val="22"/>
          <w:szCs w:val="22"/>
        </w:rPr>
        <w:t>Account</w:t>
      </w:r>
      <w:r w:rsidR="00081798" w:rsidRPr="008E179D">
        <w:rPr>
          <w:rFonts w:ascii="Arial" w:hAnsi="Arial" w:cs="Arial"/>
          <w:color w:val="000000"/>
          <w:sz w:val="22"/>
          <w:szCs w:val="22"/>
        </w:rPr>
        <w:t>ing</w:t>
      </w:r>
      <w:r w:rsidRPr="008E179D">
        <w:rPr>
          <w:rFonts w:ascii="Arial" w:hAnsi="Arial" w:cs="Arial"/>
          <w:color w:val="000000"/>
          <w:sz w:val="22"/>
          <w:szCs w:val="22"/>
        </w:rPr>
        <w:t>, 2005</w:t>
      </w:r>
    </w:p>
    <w:p w:rsidR="00AA3710" w:rsidRDefault="00AA3710" w:rsidP="00515DEA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:rsidR="00515DEA" w:rsidRPr="001F232F" w:rsidRDefault="00515DEA" w:rsidP="00BE6B68">
      <w:pPr>
        <w:rPr>
          <w:rFonts w:ascii="Arial" w:hAnsi="Arial" w:cs="Arial"/>
          <w:b/>
          <w:bCs/>
          <w:i/>
          <w:iCs/>
          <w:color w:val="000000"/>
        </w:rPr>
      </w:pPr>
      <w:r w:rsidRPr="001F232F">
        <w:rPr>
          <w:rFonts w:ascii="Arial" w:hAnsi="Arial" w:cs="Arial"/>
          <w:b/>
          <w:bCs/>
          <w:i/>
          <w:iCs/>
          <w:color w:val="000000"/>
          <w:u w:val="single"/>
        </w:rPr>
        <w:t>Experience</w:t>
      </w:r>
      <w:r w:rsidR="001F232F">
        <w:rPr>
          <w:rFonts w:ascii="Arial" w:hAnsi="Arial" w:cs="Arial"/>
          <w:b/>
          <w:bCs/>
          <w:i/>
          <w:iCs/>
          <w:color w:val="000000"/>
        </w:rPr>
        <w:t>:</w:t>
      </w:r>
      <w:r w:rsidRPr="001F232F">
        <w:rPr>
          <w:rFonts w:ascii="Arial" w:hAnsi="Arial" w:cs="Arial"/>
          <w:b/>
          <w:bCs/>
          <w:i/>
          <w:iCs/>
          <w:color w:val="000000"/>
        </w:rPr>
        <w:t xml:space="preserve"> </w:t>
      </w:r>
    </w:p>
    <w:p w:rsidR="00E92364" w:rsidRDefault="00E92364" w:rsidP="00515DEA">
      <w:pPr>
        <w:rPr>
          <w:rFonts w:ascii="Arial" w:hAnsi="Arial" w:cs="Arial"/>
          <w:b/>
          <w:bCs/>
          <w:i/>
          <w:iCs/>
          <w:color w:val="000000"/>
        </w:rPr>
      </w:pPr>
    </w:p>
    <w:p w:rsidR="00E92364" w:rsidRDefault="00E92364" w:rsidP="00566314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           MASE (</w:t>
      </w:r>
      <w:r w:rsidR="00107E17">
        <w:rPr>
          <w:rFonts w:ascii="Arial" w:hAnsi="Arial" w:cs="Arial"/>
          <w:b/>
          <w:bCs/>
          <w:i/>
          <w:iCs/>
          <w:color w:val="000000"/>
        </w:rPr>
        <w:t xml:space="preserve">The </w:t>
      </w:r>
      <w:r>
        <w:rPr>
          <w:rFonts w:ascii="Arial" w:hAnsi="Arial" w:cs="Arial"/>
          <w:b/>
          <w:bCs/>
          <w:i/>
          <w:iCs/>
          <w:color w:val="000000"/>
        </w:rPr>
        <w:t xml:space="preserve">Modern American School of </w:t>
      </w:r>
      <w:r w:rsidR="00EE2742">
        <w:rPr>
          <w:rFonts w:ascii="Arial" w:hAnsi="Arial" w:cs="Arial"/>
          <w:b/>
          <w:bCs/>
          <w:i/>
          <w:iCs/>
          <w:color w:val="000000"/>
        </w:rPr>
        <w:t>Egypt)</w:t>
      </w:r>
      <w:r w:rsidR="00EE2742">
        <w:rPr>
          <w:rFonts w:ascii="Arial" w:hAnsi="Arial" w:cs="Arial" w:hint="cs"/>
          <w:b/>
          <w:bCs/>
          <w:i/>
          <w:iCs/>
          <w:color w:val="000000"/>
          <w:rtl/>
        </w:rPr>
        <w:t xml:space="preserve">  </w:t>
      </w:r>
      <w:r w:rsidR="001E5C92">
        <w:rPr>
          <w:rFonts w:ascii="Arial" w:hAnsi="Arial" w:cs="Arial" w:hint="cs"/>
          <w:b/>
          <w:bCs/>
          <w:i/>
          <w:iCs/>
          <w:color w:val="000000"/>
          <w:rtl/>
        </w:rPr>
        <w:t xml:space="preserve"> </w:t>
      </w:r>
      <w:r w:rsidR="005E7B09">
        <w:rPr>
          <w:rFonts w:ascii="Arial" w:hAnsi="Arial" w:cs="Arial"/>
          <w:b/>
          <w:bCs/>
          <w:i/>
          <w:iCs/>
          <w:color w:val="000000"/>
          <w:lang w:val="en-US"/>
        </w:rPr>
        <w:t>July</w:t>
      </w:r>
      <w:r w:rsidR="001E5C92">
        <w:rPr>
          <w:rFonts w:ascii="Arial" w:hAnsi="Arial" w:cs="Arial"/>
          <w:b/>
          <w:bCs/>
          <w:i/>
          <w:iCs/>
          <w:color w:val="000000"/>
          <w:lang w:val="en-US"/>
        </w:rPr>
        <w:t>201</w:t>
      </w:r>
      <w:r w:rsidR="00C63690">
        <w:rPr>
          <w:rFonts w:ascii="Arial" w:hAnsi="Arial" w:cs="Arial"/>
          <w:b/>
          <w:bCs/>
          <w:i/>
          <w:iCs/>
          <w:color w:val="000000"/>
          <w:lang w:val="en-US"/>
        </w:rPr>
        <w:t>3</w:t>
      </w:r>
      <w:r w:rsidR="00B82C2C">
        <w:rPr>
          <w:rFonts w:ascii="Arial" w:hAnsi="Arial" w:cs="Arial"/>
          <w:b/>
          <w:bCs/>
          <w:i/>
          <w:iCs/>
          <w:color w:val="000000"/>
          <w:lang w:val="en-US"/>
        </w:rPr>
        <w:t xml:space="preserve">- </w:t>
      </w:r>
      <w:r w:rsidR="001E5C92">
        <w:rPr>
          <w:rFonts w:ascii="Arial" w:hAnsi="Arial" w:cs="Arial"/>
          <w:b/>
          <w:bCs/>
          <w:i/>
          <w:iCs/>
          <w:color w:val="000000"/>
          <w:lang w:val="en-US"/>
        </w:rPr>
        <w:t>March201</w:t>
      </w:r>
      <w:r w:rsidR="00566314">
        <w:rPr>
          <w:rFonts w:ascii="Arial" w:hAnsi="Arial" w:cs="Arial"/>
          <w:b/>
          <w:bCs/>
          <w:i/>
          <w:iCs/>
          <w:color w:val="000000"/>
          <w:lang w:val="en-US"/>
        </w:rPr>
        <w:t>6</w:t>
      </w:r>
      <w:r w:rsidR="001E5C92">
        <w:rPr>
          <w:rFonts w:ascii="Arial" w:hAnsi="Arial" w:cs="Arial" w:hint="cs"/>
          <w:b/>
          <w:bCs/>
          <w:i/>
          <w:iCs/>
          <w:color w:val="000000"/>
          <w:rtl/>
        </w:rPr>
        <w:t xml:space="preserve">  </w:t>
      </w:r>
    </w:p>
    <w:p w:rsidR="000E42E8" w:rsidRDefault="000E42E8" w:rsidP="00B82C2C">
      <w:pPr>
        <w:rPr>
          <w:rFonts w:ascii="Arial" w:hAnsi="Arial" w:cs="Arial"/>
          <w:b/>
          <w:bCs/>
          <w:i/>
          <w:iCs/>
          <w:color w:val="000000"/>
        </w:rPr>
      </w:pPr>
    </w:p>
    <w:p w:rsidR="00D40114" w:rsidRDefault="00E92364" w:rsidP="00FE3BB2">
      <w:pPr>
        <w:rPr>
          <w:rFonts w:ascii="Arial" w:hAnsi="Arial" w:cs="Arial"/>
          <w:b/>
          <w:bCs/>
          <w:i/>
          <w:iCs/>
          <w:color w:val="000000"/>
          <w:u w:val="single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           </w:t>
      </w:r>
      <w:r w:rsidR="007D47D8">
        <w:rPr>
          <w:rFonts w:ascii="Arial" w:hAnsi="Arial" w:cs="Arial"/>
          <w:b/>
          <w:bCs/>
          <w:i/>
          <w:iCs/>
          <w:color w:val="000000"/>
          <w:u w:val="single"/>
          <w:lang w:val="en-US"/>
        </w:rPr>
        <w:t>Co</w:t>
      </w:r>
      <w:r w:rsidR="00197180">
        <w:rPr>
          <w:rFonts w:ascii="Arial" w:hAnsi="Arial" w:cs="Arial"/>
          <w:b/>
          <w:bCs/>
          <w:i/>
          <w:iCs/>
          <w:color w:val="000000"/>
          <w:u w:val="single"/>
          <w:lang w:val="en-US"/>
        </w:rPr>
        <w:t>-</w:t>
      </w:r>
      <w:r w:rsidR="007D47D8">
        <w:rPr>
          <w:rFonts w:ascii="Arial" w:hAnsi="Arial" w:cs="Arial"/>
          <w:b/>
          <w:bCs/>
          <w:i/>
          <w:iCs/>
          <w:color w:val="000000"/>
          <w:u w:val="single"/>
          <w:lang w:val="en-US"/>
        </w:rPr>
        <w:t xml:space="preserve"> teacher </w:t>
      </w:r>
      <w:r w:rsidR="00EE2742">
        <w:rPr>
          <w:rFonts w:ascii="Arial" w:hAnsi="Arial" w:cs="Arial"/>
          <w:b/>
          <w:bCs/>
          <w:i/>
          <w:iCs/>
          <w:color w:val="000000"/>
          <w:u w:val="single"/>
        </w:rPr>
        <w:t xml:space="preserve"> </w:t>
      </w:r>
      <w:r w:rsidRPr="00FE3BB2">
        <w:rPr>
          <w:rFonts w:ascii="Arial" w:hAnsi="Arial" w:cs="Arial"/>
          <w:b/>
          <w:bCs/>
          <w:i/>
          <w:iCs/>
          <w:color w:val="000000"/>
          <w:u w:val="single"/>
        </w:rPr>
        <w:t xml:space="preserve"> </w:t>
      </w:r>
    </w:p>
    <w:p w:rsidR="006F37C4" w:rsidRPr="00FE3BB2" w:rsidRDefault="006F37C4" w:rsidP="00FE3BB2">
      <w:pPr>
        <w:rPr>
          <w:rFonts w:ascii="Arial" w:hAnsi="Arial" w:cs="Arial"/>
          <w:b/>
          <w:bCs/>
          <w:i/>
          <w:iCs/>
          <w:color w:val="000000"/>
          <w:u w:val="single"/>
        </w:rPr>
      </w:pPr>
    </w:p>
    <w:p w:rsidR="00EA4F7D" w:rsidRPr="00EA4F7D" w:rsidRDefault="00EA4F7D" w:rsidP="00D40114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Helvetica" w:hAnsi="Helvetica" w:cs="Helvetica"/>
          <w:color w:val="000000"/>
        </w:rPr>
        <w:t>Monitoring Attendance.</w:t>
      </w:r>
    </w:p>
    <w:p w:rsidR="000B6035" w:rsidRPr="000B6035" w:rsidRDefault="000B6035" w:rsidP="00D40114">
      <w:pPr>
        <w:numPr>
          <w:ilvl w:val="0"/>
          <w:numId w:val="9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Conducting small games</w:t>
      </w:r>
      <w:r w:rsidR="00A03DB9">
        <w:rPr>
          <w:rFonts w:ascii="Helvetica" w:hAnsi="Helvetica" w:cs="Helvetica"/>
          <w:color w:val="000000"/>
        </w:rPr>
        <w:t xml:space="preserve"> and activities</w:t>
      </w:r>
      <w:r>
        <w:rPr>
          <w:rFonts w:ascii="Helvetica" w:hAnsi="Helvetica" w:cs="Helvetica"/>
          <w:color w:val="000000"/>
        </w:rPr>
        <w:t xml:space="preserve"> in the class.</w:t>
      </w:r>
    </w:p>
    <w:p w:rsidR="00A03DB9" w:rsidRPr="00A03DB9" w:rsidRDefault="00A03DB9" w:rsidP="00D40114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Helvetica" w:hAnsi="Helvetica" w:cs="Helvetica"/>
          <w:color w:val="000000"/>
        </w:rPr>
        <w:t>Teaching about basics of regular life eating, talking, and behaviour.</w:t>
      </w:r>
    </w:p>
    <w:p w:rsidR="00A03DB9" w:rsidRPr="00A03DB9" w:rsidRDefault="00A03DB9" w:rsidP="00E5478E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Helvetica" w:hAnsi="Helvetica" w:cs="Helvetica"/>
          <w:color w:val="000000"/>
        </w:rPr>
        <w:t>Teaching them about natural things, names of animals, flowers, fruits and vegetables.</w:t>
      </w:r>
    </w:p>
    <w:p w:rsidR="00B82C2C" w:rsidRPr="00A03DB9" w:rsidRDefault="00A03DB9" w:rsidP="00A03DB9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</w:rPr>
      </w:pPr>
      <w:r w:rsidRPr="00A03DB9">
        <w:rPr>
          <w:rFonts w:ascii="Helvetica" w:hAnsi="Helvetica" w:cs="Helvetica"/>
          <w:color w:val="000000"/>
        </w:rPr>
        <w:t>Coordinating with the parents and updating about their child’s development and performance.</w:t>
      </w:r>
    </w:p>
    <w:p w:rsidR="00A03DB9" w:rsidRDefault="00A03DB9" w:rsidP="00515DEA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:rsidR="00AA3710" w:rsidRDefault="00AA3710" w:rsidP="00515DEA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:rsidR="00B91852" w:rsidRDefault="00B91852" w:rsidP="00515DEA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:rsidR="0067582F" w:rsidRDefault="0067582F" w:rsidP="0067582F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           MASE (The Modern American School of Egypt)</w:t>
      </w:r>
      <w:r>
        <w:rPr>
          <w:rFonts w:ascii="Arial" w:hAnsi="Arial" w:cs="Arial" w:hint="cs"/>
          <w:b/>
          <w:bCs/>
          <w:i/>
          <w:iCs/>
          <w:color w:val="000000"/>
          <w:rtl/>
        </w:rPr>
        <w:t xml:space="preserve">   </w:t>
      </w:r>
      <w:r>
        <w:rPr>
          <w:rFonts w:ascii="Arial" w:hAnsi="Arial" w:cs="Arial"/>
          <w:b/>
          <w:bCs/>
          <w:i/>
          <w:iCs/>
          <w:color w:val="000000"/>
          <w:lang w:val="en-US"/>
        </w:rPr>
        <w:t xml:space="preserve">March2011- </w:t>
      </w:r>
      <w:r w:rsidR="005E7B09">
        <w:rPr>
          <w:rFonts w:ascii="Arial" w:hAnsi="Arial" w:cs="Arial"/>
          <w:b/>
          <w:bCs/>
          <w:i/>
          <w:iCs/>
          <w:color w:val="000000"/>
          <w:lang w:val="en-US"/>
        </w:rPr>
        <w:t>July</w:t>
      </w:r>
      <w:r>
        <w:rPr>
          <w:rFonts w:ascii="Arial" w:hAnsi="Arial" w:cs="Arial"/>
          <w:b/>
          <w:bCs/>
          <w:i/>
          <w:iCs/>
          <w:color w:val="000000"/>
          <w:lang w:val="en-US"/>
        </w:rPr>
        <w:t>201</w:t>
      </w:r>
      <w:r w:rsidR="007D47D8">
        <w:rPr>
          <w:rFonts w:ascii="Arial" w:hAnsi="Arial" w:cs="Arial"/>
          <w:b/>
          <w:bCs/>
          <w:i/>
          <w:iCs/>
          <w:color w:val="000000"/>
          <w:lang w:val="en-US"/>
        </w:rPr>
        <w:t>3</w:t>
      </w:r>
      <w:r>
        <w:rPr>
          <w:rFonts w:ascii="Arial" w:hAnsi="Arial" w:cs="Arial" w:hint="cs"/>
          <w:b/>
          <w:bCs/>
          <w:i/>
          <w:iCs/>
          <w:color w:val="000000"/>
          <w:rtl/>
        </w:rPr>
        <w:t xml:space="preserve">  </w:t>
      </w:r>
    </w:p>
    <w:p w:rsidR="0067582F" w:rsidRDefault="0067582F" w:rsidP="0067582F">
      <w:pPr>
        <w:rPr>
          <w:rFonts w:ascii="Arial" w:hAnsi="Arial" w:cs="Arial"/>
          <w:b/>
          <w:bCs/>
          <w:i/>
          <w:iCs/>
          <w:color w:val="000000"/>
        </w:rPr>
      </w:pPr>
    </w:p>
    <w:p w:rsidR="0067582F" w:rsidRDefault="0067582F" w:rsidP="0067582F">
      <w:pPr>
        <w:rPr>
          <w:rFonts w:ascii="Arial" w:hAnsi="Arial" w:cs="Arial"/>
          <w:b/>
          <w:bCs/>
          <w:i/>
          <w:iCs/>
          <w:color w:val="000000"/>
          <w:u w:val="single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           </w:t>
      </w:r>
      <w:r>
        <w:rPr>
          <w:rFonts w:ascii="Arial" w:hAnsi="Arial" w:cs="Arial"/>
          <w:b/>
          <w:bCs/>
          <w:i/>
          <w:iCs/>
          <w:color w:val="000000"/>
          <w:u w:val="single"/>
        </w:rPr>
        <w:t xml:space="preserve">Office Manager </w:t>
      </w:r>
      <w:r w:rsidRPr="00FE3BB2">
        <w:rPr>
          <w:rFonts w:ascii="Arial" w:hAnsi="Arial" w:cs="Arial"/>
          <w:b/>
          <w:bCs/>
          <w:i/>
          <w:iCs/>
          <w:color w:val="000000"/>
          <w:u w:val="single"/>
        </w:rPr>
        <w:t xml:space="preserve"> </w:t>
      </w:r>
    </w:p>
    <w:p w:rsidR="0067582F" w:rsidRPr="00FE3BB2" w:rsidRDefault="0067582F" w:rsidP="0067582F">
      <w:pPr>
        <w:rPr>
          <w:rFonts w:ascii="Arial" w:hAnsi="Arial" w:cs="Arial"/>
          <w:b/>
          <w:bCs/>
          <w:i/>
          <w:iCs/>
          <w:color w:val="000000"/>
          <w:u w:val="single"/>
        </w:rPr>
      </w:pPr>
    </w:p>
    <w:p w:rsidR="0067582F" w:rsidRPr="00B54875" w:rsidRDefault="0067582F" w:rsidP="0067582F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  <w:i/>
          <w:iCs/>
          <w:color w:val="000000"/>
        </w:rPr>
      </w:pPr>
      <w:r w:rsidRPr="00AF3289">
        <w:rPr>
          <w:rFonts w:ascii="Arial" w:hAnsi="Arial" w:cs="Arial"/>
          <w:color w:val="000000"/>
          <w:sz w:val="22"/>
          <w:szCs w:val="22"/>
        </w:rPr>
        <w:t xml:space="preserve">Monitoring attendee’s performance </w:t>
      </w:r>
      <w:r>
        <w:rPr>
          <w:rFonts w:ascii="Arial" w:hAnsi="Arial" w:cs="Arial"/>
          <w:color w:val="000000"/>
          <w:sz w:val="22"/>
          <w:szCs w:val="22"/>
        </w:rPr>
        <w:t>for both students and teachers.</w:t>
      </w:r>
    </w:p>
    <w:p w:rsidR="0067582F" w:rsidRPr="00B54875" w:rsidRDefault="0067582F" w:rsidP="0067582F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Responsible for students and teacher’s</w:t>
      </w:r>
      <w:r w:rsidRPr="00AF3289">
        <w:rPr>
          <w:rFonts w:ascii="Arial" w:hAnsi="Arial" w:cs="Arial"/>
          <w:color w:val="000000"/>
          <w:sz w:val="22"/>
          <w:szCs w:val="22"/>
        </w:rPr>
        <w:t xml:space="preserve"> problems and inquires.</w:t>
      </w:r>
    </w:p>
    <w:p w:rsidR="0067582F" w:rsidRPr="00AF3289" w:rsidRDefault="0067582F" w:rsidP="0067582F">
      <w:pPr>
        <w:numPr>
          <w:ilvl w:val="0"/>
          <w:numId w:val="9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F3289">
        <w:rPr>
          <w:rFonts w:ascii="Arial" w:hAnsi="Arial" w:cs="Arial"/>
          <w:color w:val="000000"/>
          <w:sz w:val="22"/>
          <w:szCs w:val="22"/>
        </w:rPr>
        <w:t>Responsi</w:t>
      </w:r>
      <w:r>
        <w:rPr>
          <w:rFonts w:ascii="Arial" w:hAnsi="Arial" w:cs="Arial"/>
          <w:color w:val="000000"/>
          <w:sz w:val="22"/>
          <w:szCs w:val="22"/>
        </w:rPr>
        <w:t xml:space="preserve">ble for all students’ files </w:t>
      </w:r>
      <w:r>
        <w:rPr>
          <w:rFonts w:ascii="Arial" w:hAnsi="Arial" w:cs="Arial"/>
          <w:color w:val="000000"/>
          <w:sz w:val="22"/>
          <w:szCs w:val="22"/>
          <w:lang w:val="en-US" w:bidi="ar-EG"/>
        </w:rPr>
        <w:t xml:space="preserve">and documents. </w:t>
      </w:r>
    </w:p>
    <w:p w:rsidR="0067582F" w:rsidRPr="00E5478E" w:rsidRDefault="0067582F" w:rsidP="0067582F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  <w:i/>
          <w:iCs/>
          <w:color w:val="000000"/>
        </w:rPr>
      </w:pPr>
      <w:r w:rsidRPr="00AF3289">
        <w:rPr>
          <w:rFonts w:ascii="Arial" w:hAnsi="Arial" w:cs="Arial"/>
          <w:color w:val="000000"/>
          <w:sz w:val="22"/>
          <w:szCs w:val="22"/>
        </w:rPr>
        <w:t>Organizing and mai</w:t>
      </w:r>
      <w:r>
        <w:rPr>
          <w:rFonts w:ascii="Arial" w:hAnsi="Arial" w:cs="Arial"/>
          <w:color w:val="000000"/>
          <w:sz w:val="22"/>
          <w:szCs w:val="22"/>
        </w:rPr>
        <w:t>ntaining all the student data to make the online registration for the high school students.</w:t>
      </w:r>
    </w:p>
    <w:p w:rsidR="0067582F" w:rsidRPr="00B54875" w:rsidRDefault="0067582F" w:rsidP="0067582F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F3289">
        <w:rPr>
          <w:rFonts w:ascii="Arial" w:hAnsi="Arial" w:cs="Arial"/>
          <w:color w:val="000000"/>
          <w:sz w:val="22"/>
          <w:szCs w:val="22"/>
        </w:rPr>
        <w:t xml:space="preserve">Scheduling all </w:t>
      </w:r>
      <w:r>
        <w:rPr>
          <w:rFonts w:ascii="Arial" w:hAnsi="Arial" w:cs="Arial"/>
          <w:color w:val="000000"/>
          <w:sz w:val="22"/>
          <w:szCs w:val="22"/>
        </w:rPr>
        <w:t>activities and voyages dates and times.</w:t>
      </w:r>
    </w:p>
    <w:p w:rsidR="0067582F" w:rsidRDefault="0067582F" w:rsidP="0067582F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:rsidR="00B91852" w:rsidRDefault="00B91852" w:rsidP="00515DEA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:rsidR="00B91852" w:rsidRDefault="00B91852" w:rsidP="00515DEA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:rsidR="00B24BED" w:rsidRDefault="00B24BED" w:rsidP="00515DEA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:rsidR="0081765B" w:rsidRDefault="0081765B" w:rsidP="00AB4F2E">
      <w:pPr>
        <w:spacing w:line="276" w:lineRule="auto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81765B" w:rsidRDefault="0081765B" w:rsidP="00AB4F2E">
      <w:pPr>
        <w:spacing w:line="276" w:lineRule="auto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B24BED" w:rsidRDefault="00B24BED" w:rsidP="00AB4F2E">
      <w:pPr>
        <w:spacing w:line="276" w:lineRule="auto"/>
        <w:jc w:val="center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002B7F">
        <w:rPr>
          <w:rFonts w:ascii="Arial" w:hAnsi="Arial" w:cs="Arial"/>
          <w:b/>
          <w:bCs/>
          <w:color w:val="000000"/>
          <w:sz w:val="22"/>
          <w:szCs w:val="22"/>
        </w:rPr>
        <w:t xml:space="preserve">ART (Arab Radio &amp; </w:t>
      </w:r>
      <w:r w:rsidR="00AB4F2E">
        <w:rPr>
          <w:rFonts w:ascii="Arial" w:hAnsi="Arial" w:cs="Arial"/>
          <w:b/>
          <w:bCs/>
          <w:color w:val="000000"/>
          <w:sz w:val="22"/>
          <w:szCs w:val="22"/>
        </w:rPr>
        <w:t>T</w:t>
      </w:r>
      <w:r w:rsidRPr="00002B7F">
        <w:rPr>
          <w:rFonts w:ascii="Arial" w:hAnsi="Arial" w:cs="Arial"/>
          <w:b/>
          <w:bCs/>
          <w:color w:val="000000"/>
          <w:sz w:val="22"/>
          <w:szCs w:val="22"/>
        </w:rPr>
        <w:t xml:space="preserve">elevision)               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        Jan 2008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_ </w:t>
      </w:r>
      <w:r w:rsidR="005262A5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May 2010</w:t>
      </w:r>
    </w:p>
    <w:p w:rsidR="000E42E8" w:rsidRPr="00B24BED" w:rsidRDefault="000E42E8" w:rsidP="00D54DEE">
      <w:pPr>
        <w:spacing w:line="276" w:lineRule="auto"/>
        <w:jc w:val="center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:rsidR="00FE3BB2" w:rsidRPr="00FE3BB2" w:rsidRDefault="00D54DEE" w:rsidP="00FE3BB2">
      <w:pPr>
        <w:spacing w:line="276" w:lineRule="auto"/>
        <w:ind w:left="72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</w:t>
      </w:r>
      <w:r w:rsidR="008B32D4"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 w:rsidR="00B24BED" w:rsidRPr="00FE3BB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Accountant</w:t>
      </w:r>
    </w:p>
    <w:p w:rsidR="00B24BED" w:rsidRDefault="00B24BED" w:rsidP="00D54DEE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BB6FB2">
        <w:rPr>
          <w:rFonts w:ascii="Arial" w:hAnsi="Arial" w:cs="Arial"/>
          <w:color w:val="000000"/>
          <w:sz w:val="22"/>
          <w:szCs w:val="22"/>
        </w:rPr>
        <w:t xml:space="preserve">Responsible for </w:t>
      </w:r>
      <w:r w:rsidR="00C5037B">
        <w:rPr>
          <w:rFonts w:ascii="Arial" w:hAnsi="Arial" w:cs="Arial"/>
          <w:color w:val="000000"/>
          <w:sz w:val="22"/>
          <w:szCs w:val="22"/>
        </w:rPr>
        <w:t>preparing</w:t>
      </w:r>
      <w:r w:rsidRPr="00BB6FB2">
        <w:rPr>
          <w:rFonts w:ascii="Arial" w:hAnsi="Arial" w:cs="Arial"/>
          <w:color w:val="000000"/>
          <w:sz w:val="22"/>
          <w:szCs w:val="22"/>
        </w:rPr>
        <w:t xml:space="preserve"> the budget to determining the expectation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BB6FB2">
        <w:rPr>
          <w:rFonts w:ascii="Arial" w:hAnsi="Arial" w:cs="Arial"/>
          <w:color w:val="000000"/>
          <w:sz w:val="22"/>
          <w:szCs w:val="22"/>
        </w:rPr>
        <w:t xml:space="preserve"> of every</w:t>
      </w:r>
    </w:p>
    <w:p w:rsidR="00B24BED" w:rsidRPr="00BB6FB2" w:rsidRDefault="00811BC8" w:rsidP="00D54DEE">
      <w:pPr>
        <w:spacing w:line="276" w:lineRule="auto"/>
        <w:ind w:left="10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Department</w:t>
      </w:r>
      <w:r w:rsidR="00770C55">
        <w:rPr>
          <w:rFonts w:ascii="Arial" w:hAnsi="Arial" w:cs="Arial"/>
          <w:color w:val="000000"/>
          <w:sz w:val="22"/>
          <w:szCs w:val="22"/>
        </w:rPr>
        <w:t xml:space="preserve"> in </w:t>
      </w:r>
      <w:r w:rsidR="00B24BED" w:rsidRPr="00BB6FB2">
        <w:rPr>
          <w:rFonts w:ascii="Arial" w:hAnsi="Arial" w:cs="Arial"/>
          <w:color w:val="000000"/>
          <w:sz w:val="22"/>
          <w:szCs w:val="22"/>
        </w:rPr>
        <w:t xml:space="preserve">the company. </w:t>
      </w:r>
    </w:p>
    <w:p w:rsidR="00B24BED" w:rsidRPr="00BB6FB2" w:rsidRDefault="00B24BED" w:rsidP="00D54DEE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BB6FB2">
        <w:rPr>
          <w:rFonts w:ascii="Arial" w:hAnsi="Arial" w:cs="Arial"/>
          <w:color w:val="000000"/>
          <w:sz w:val="22"/>
          <w:szCs w:val="22"/>
        </w:rPr>
        <w:t>Prepare cash flows forecast (weekly, monthly, and quarterly, as needed) and report it to the finance manager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24BED" w:rsidRPr="00BB6FB2" w:rsidRDefault="00B24BED" w:rsidP="00D54DEE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BB6FB2">
        <w:rPr>
          <w:rFonts w:ascii="Arial" w:hAnsi="Arial" w:cs="Arial"/>
          <w:color w:val="000000"/>
          <w:sz w:val="22"/>
          <w:szCs w:val="22"/>
        </w:rPr>
        <w:t>Make compare reports</w:t>
      </w:r>
      <w:r>
        <w:rPr>
          <w:rFonts w:ascii="Arial" w:hAnsi="Arial" w:cs="Arial"/>
          <w:color w:val="000000"/>
          <w:sz w:val="22"/>
          <w:szCs w:val="22"/>
        </w:rPr>
        <w:t xml:space="preserve"> for the expected &amp; the actual expenses. </w:t>
      </w:r>
    </w:p>
    <w:p w:rsidR="00B24BED" w:rsidRPr="00BB6FB2" w:rsidRDefault="00B24BED" w:rsidP="00D54DEE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BB6FB2">
        <w:rPr>
          <w:rFonts w:ascii="Arial" w:hAnsi="Arial" w:cs="Arial"/>
          <w:color w:val="000000"/>
          <w:sz w:val="22"/>
          <w:szCs w:val="22"/>
        </w:rPr>
        <w:t>Prepare monthly and annually expenses reports.</w:t>
      </w:r>
    </w:p>
    <w:p w:rsidR="00B24BED" w:rsidRPr="00BB6FB2" w:rsidRDefault="00B24BED" w:rsidP="00D54DEE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BB6FB2">
        <w:rPr>
          <w:rFonts w:ascii="Arial" w:hAnsi="Arial" w:cs="Arial"/>
          <w:color w:val="000000"/>
          <w:sz w:val="22"/>
          <w:szCs w:val="22"/>
        </w:rPr>
        <w:t>Responsible for employee's files and handling the social insurance and income tax issues.</w:t>
      </w:r>
    </w:p>
    <w:p w:rsidR="00B24BED" w:rsidRDefault="00BB7C4F" w:rsidP="00D54DEE">
      <w:pPr>
        <w:spacing w:line="276" w:lineRule="auto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 w:rsidR="00B24BED">
        <w:rPr>
          <w:rFonts w:ascii="Arial" w:hAnsi="Arial" w:cs="Arial"/>
          <w:color w:val="000000"/>
          <w:sz w:val="22"/>
          <w:szCs w:val="22"/>
        </w:rPr>
        <w:t xml:space="preserve">  </w:t>
      </w:r>
      <w:r w:rsidR="00B24BED" w:rsidRPr="00BB6FB2">
        <w:rPr>
          <w:rFonts w:ascii="Arial" w:hAnsi="Arial" w:cs="Arial"/>
          <w:color w:val="000000"/>
          <w:sz w:val="22"/>
          <w:szCs w:val="22"/>
        </w:rPr>
        <w:t>Perform other related duties as assigned by management</w:t>
      </w:r>
      <w:r w:rsidR="00BE3971">
        <w:rPr>
          <w:rFonts w:ascii="Arial" w:hAnsi="Arial" w:cs="Arial"/>
          <w:color w:val="000000"/>
          <w:sz w:val="22"/>
          <w:szCs w:val="22"/>
        </w:rPr>
        <w:t>.</w:t>
      </w:r>
    </w:p>
    <w:p w:rsidR="008A0155" w:rsidRPr="00B24BED" w:rsidRDefault="008A0155" w:rsidP="00D54DEE">
      <w:pPr>
        <w:spacing w:line="276" w:lineRule="auto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 w:rsidR="00294780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Coordinating with other departments to finalize annually budget and calculate </w:t>
      </w:r>
      <w:r w:rsidR="00294780">
        <w:rPr>
          <w:rFonts w:ascii="Arial" w:hAnsi="Arial" w:cs="Arial"/>
          <w:color w:val="000000"/>
          <w:sz w:val="22"/>
          <w:szCs w:val="22"/>
        </w:rPr>
        <w:t xml:space="preserve">                                             </w:t>
      </w:r>
      <w:r>
        <w:rPr>
          <w:rFonts w:ascii="Arial" w:hAnsi="Arial" w:cs="Arial"/>
          <w:color w:val="000000"/>
          <w:sz w:val="22"/>
          <w:szCs w:val="22"/>
        </w:rPr>
        <w:t xml:space="preserve">      </w:t>
      </w:r>
      <w:r w:rsidR="00294780">
        <w:rPr>
          <w:rFonts w:ascii="Arial" w:hAnsi="Arial" w:cs="Arial"/>
          <w:color w:val="000000"/>
          <w:sz w:val="22"/>
          <w:szCs w:val="22"/>
        </w:rPr>
        <w:t xml:space="preserve">   </w:t>
      </w:r>
    </w:p>
    <w:p w:rsidR="00BB6FB2" w:rsidRDefault="00294780" w:rsidP="00D54DEE">
      <w:pPr>
        <w:spacing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 </w:t>
      </w:r>
      <w:r w:rsidR="00BE3971">
        <w:rPr>
          <w:rFonts w:ascii="Arial" w:hAnsi="Arial" w:cs="Arial"/>
          <w:color w:val="000000"/>
          <w:sz w:val="22"/>
          <w:szCs w:val="22"/>
        </w:rPr>
        <w:t>Employee’s</w:t>
      </w:r>
      <w:r>
        <w:rPr>
          <w:rFonts w:ascii="Arial" w:hAnsi="Arial" w:cs="Arial"/>
          <w:color w:val="000000"/>
          <w:sz w:val="22"/>
          <w:szCs w:val="22"/>
        </w:rPr>
        <w:t xml:space="preserve"> bonus and allowance</w:t>
      </w:r>
      <w:r w:rsidR="00BE3971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35424" w:rsidRDefault="00135424" w:rsidP="00BB7C4F">
      <w:pPr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BE3971" w:rsidRDefault="00BE3971" w:rsidP="00BB7C4F">
      <w:pPr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470BD" w:rsidRDefault="001470BD" w:rsidP="00BB7C4F">
      <w:pPr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35424" w:rsidRDefault="00135424" w:rsidP="00BE3971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15DEA" w:rsidRDefault="00515DEA" w:rsidP="001B62BA">
      <w:pPr>
        <w:spacing w:line="276" w:lineRule="auto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  <w:r w:rsidRPr="00002B7F">
        <w:rPr>
          <w:rFonts w:ascii="Arial" w:hAnsi="Arial" w:cs="Arial"/>
          <w:b/>
          <w:bCs/>
          <w:color w:val="000000"/>
          <w:sz w:val="22"/>
          <w:szCs w:val="22"/>
        </w:rPr>
        <w:t xml:space="preserve">ART (Arab Radio &amp; </w:t>
      </w:r>
      <w:r w:rsidR="001B62BA">
        <w:rPr>
          <w:rFonts w:ascii="Arial" w:hAnsi="Arial" w:cs="Arial"/>
          <w:b/>
          <w:bCs/>
          <w:color w:val="000000"/>
          <w:sz w:val="22"/>
          <w:szCs w:val="22"/>
        </w:rPr>
        <w:t>T</w:t>
      </w:r>
      <w:r w:rsidRPr="00002B7F">
        <w:rPr>
          <w:rFonts w:ascii="Arial" w:hAnsi="Arial" w:cs="Arial"/>
          <w:b/>
          <w:bCs/>
          <w:color w:val="000000"/>
          <w:sz w:val="22"/>
          <w:szCs w:val="22"/>
        </w:rPr>
        <w:t xml:space="preserve">elevision)               </w:t>
      </w:r>
      <w:r w:rsidR="00002B7F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002B7F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1429C6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r w:rsidR="00107E17" w:rsidRPr="00002B7F">
        <w:rPr>
          <w:rFonts w:ascii="Arial" w:hAnsi="Arial" w:cs="Arial"/>
          <w:b/>
          <w:bCs/>
          <w:color w:val="000000"/>
          <w:sz w:val="22"/>
          <w:szCs w:val="22"/>
        </w:rPr>
        <w:t xml:space="preserve">December 2006 </w:t>
      </w:r>
      <w:r w:rsidRPr="00002B7F">
        <w:rPr>
          <w:rFonts w:ascii="Arial" w:hAnsi="Arial" w:cs="Arial"/>
          <w:b/>
          <w:bCs/>
          <w:color w:val="000000"/>
          <w:sz w:val="22"/>
          <w:szCs w:val="22"/>
        </w:rPr>
        <w:t xml:space="preserve">– </w:t>
      </w:r>
      <w:r w:rsidR="00B24BED">
        <w:rPr>
          <w:rFonts w:ascii="Arial" w:hAnsi="Arial" w:cs="Arial"/>
          <w:b/>
          <w:bCs/>
          <w:color w:val="000000"/>
          <w:sz w:val="22"/>
          <w:szCs w:val="22"/>
        </w:rPr>
        <w:t>Jan 2008</w:t>
      </w:r>
      <w:r w:rsidRPr="00002B7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FE3BB2" w:rsidRPr="00002B7F" w:rsidRDefault="00FE3BB2" w:rsidP="001F232F">
      <w:pPr>
        <w:spacing w:line="276" w:lineRule="auto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E3BB2" w:rsidRPr="00FE3BB2" w:rsidRDefault="00BB7C4F" w:rsidP="00FE3BB2">
      <w:pPr>
        <w:spacing w:line="276" w:lineRule="auto"/>
        <w:ind w:left="72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FE3BB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Executive secretary </w:t>
      </w:r>
    </w:p>
    <w:p w:rsidR="00515DEA" w:rsidRPr="00AF3289" w:rsidRDefault="00160AE4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Creating and maintaining the filing system for all needed documents</w:t>
      </w:r>
      <w:r w:rsidR="00F82FEB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15DEA" w:rsidRPr="00AF3289" w:rsidRDefault="00515DEA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F3289">
        <w:rPr>
          <w:rFonts w:ascii="Arial" w:hAnsi="Arial" w:cs="Arial"/>
          <w:color w:val="000000"/>
          <w:sz w:val="22"/>
          <w:szCs w:val="22"/>
        </w:rPr>
        <w:t xml:space="preserve">Sending </w:t>
      </w:r>
      <w:r w:rsidR="00E4024B" w:rsidRPr="00AF3289">
        <w:rPr>
          <w:rFonts w:ascii="Arial" w:hAnsi="Arial" w:cs="Arial"/>
          <w:color w:val="000000"/>
          <w:sz w:val="22"/>
          <w:szCs w:val="22"/>
        </w:rPr>
        <w:t>and</w:t>
      </w:r>
      <w:r w:rsidRPr="00AF3289">
        <w:rPr>
          <w:rFonts w:ascii="Arial" w:hAnsi="Arial" w:cs="Arial"/>
          <w:color w:val="000000"/>
          <w:sz w:val="22"/>
          <w:szCs w:val="22"/>
        </w:rPr>
        <w:t xml:space="preserve"> Receiving Faxes</w:t>
      </w:r>
      <w:r w:rsidR="00403563">
        <w:rPr>
          <w:rFonts w:ascii="Arial" w:hAnsi="Arial" w:cs="Arial"/>
          <w:color w:val="000000"/>
          <w:sz w:val="22"/>
          <w:szCs w:val="22"/>
        </w:rPr>
        <w:t>, mails and following up all pending subjects</w:t>
      </w:r>
      <w:r w:rsidR="00F82FEB">
        <w:rPr>
          <w:rFonts w:ascii="Arial" w:hAnsi="Arial" w:cs="Arial"/>
          <w:color w:val="000000"/>
          <w:sz w:val="22"/>
          <w:szCs w:val="22"/>
        </w:rPr>
        <w:t>.</w:t>
      </w:r>
      <w:r w:rsidR="0040356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15DEA" w:rsidRDefault="00515DEA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F3289">
        <w:rPr>
          <w:rFonts w:ascii="Arial" w:hAnsi="Arial" w:cs="Arial"/>
          <w:color w:val="000000"/>
          <w:sz w:val="22"/>
          <w:szCs w:val="22"/>
        </w:rPr>
        <w:t>Data Base Entry</w:t>
      </w:r>
      <w:r w:rsidR="00F82FEB">
        <w:rPr>
          <w:rFonts w:ascii="Arial" w:hAnsi="Arial" w:cs="Arial"/>
          <w:color w:val="000000"/>
          <w:sz w:val="22"/>
          <w:szCs w:val="22"/>
        </w:rPr>
        <w:t>.</w:t>
      </w:r>
    </w:p>
    <w:p w:rsidR="007C4161" w:rsidRDefault="007C4161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C4161">
        <w:rPr>
          <w:rFonts w:ascii="Arial" w:hAnsi="Arial" w:cs="Arial"/>
          <w:color w:val="000000"/>
          <w:sz w:val="22"/>
          <w:szCs w:val="22"/>
        </w:rPr>
        <w:t>Carry out Internet research.</w:t>
      </w:r>
    </w:p>
    <w:p w:rsidR="007C4161" w:rsidRDefault="007C4161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C4161">
        <w:rPr>
          <w:rFonts w:ascii="Arial" w:hAnsi="Arial" w:cs="Arial"/>
          <w:color w:val="000000"/>
          <w:sz w:val="22"/>
          <w:szCs w:val="22"/>
        </w:rPr>
        <w:t>Assist in preparing reports</w:t>
      </w:r>
      <w:r w:rsidR="00F82FEB">
        <w:rPr>
          <w:rFonts w:ascii="Arial" w:hAnsi="Arial" w:cs="Arial"/>
          <w:color w:val="000000"/>
          <w:sz w:val="22"/>
          <w:szCs w:val="22"/>
        </w:rPr>
        <w:t>.</w:t>
      </w:r>
    </w:p>
    <w:p w:rsidR="007C4161" w:rsidRDefault="007C4161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C4161">
        <w:rPr>
          <w:rFonts w:ascii="Arial" w:hAnsi="Arial" w:cs="Arial"/>
          <w:color w:val="000000"/>
          <w:sz w:val="22"/>
          <w:szCs w:val="22"/>
        </w:rPr>
        <w:t>Prepare correspondences, and other documents as requested</w:t>
      </w:r>
      <w:r w:rsidR="00F82FEB">
        <w:rPr>
          <w:rFonts w:ascii="Arial" w:hAnsi="Arial" w:cs="Arial"/>
          <w:color w:val="000000"/>
          <w:sz w:val="22"/>
          <w:szCs w:val="22"/>
        </w:rPr>
        <w:t>.</w:t>
      </w:r>
    </w:p>
    <w:p w:rsidR="007C4161" w:rsidRDefault="007C4161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C4161">
        <w:rPr>
          <w:rFonts w:ascii="Arial" w:hAnsi="Arial" w:cs="Arial"/>
          <w:color w:val="000000"/>
          <w:sz w:val="22"/>
          <w:szCs w:val="22"/>
        </w:rPr>
        <w:t>Preparing and updating calendar and schedule of the Manager</w:t>
      </w:r>
      <w:r w:rsidR="00F82FEB">
        <w:rPr>
          <w:rFonts w:ascii="Arial" w:hAnsi="Arial" w:cs="Arial"/>
          <w:color w:val="000000"/>
          <w:sz w:val="22"/>
          <w:szCs w:val="22"/>
        </w:rPr>
        <w:t>.</w:t>
      </w:r>
    </w:p>
    <w:p w:rsidR="007C4161" w:rsidRPr="00AF3289" w:rsidRDefault="007C4161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C4161">
        <w:rPr>
          <w:rFonts w:ascii="Arial" w:hAnsi="Arial" w:cs="Arial"/>
          <w:color w:val="000000"/>
          <w:sz w:val="22"/>
          <w:szCs w:val="22"/>
        </w:rPr>
        <w:t>Attending designated conferences and meetings</w:t>
      </w:r>
      <w:r w:rsidR="00F82FEB">
        <w:rPr>
          <w:rFonts w:ascii="Arial" w:hAnsi="Arial" w:cs="Arial"/>
          <w:color w:val="000000"/>
          <w:sz w:val="22"/>
          <w:szCs w:val="22"/>
        </w:rPr>
        <w:t>.</w:t>
      </w:r>
    </w:p>
    <w:p w:rsidR="00515DEA" w:rsidRDefault="00515DEA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F3289">
        <w:rPr>
          <w:rFonts w:ascii="Arial" w:hAnsi="Arial" w:cs="Arial"/>
          <w:color w:val="000000"/>
          <w:sz w:val="22"/>
          <w:szCs w:val="22"/>
        </w:rPr>
        <w:t xml:space="preserve">Perform </w:t>
      </w:r>
      <w:r w:rsidR="007E0E80" w:rsidRPr="00AF3289">
        <w:rPr>
          <w:rFonts w:ascii="Arial" w:hAnsi="Arial" w:cs="Arial"/>
          <w:color w:val="000000"/>
          <w:sz w:val="22"/>
          <w:szCs w:val="22"/>
        </w:rPr>
        <w:t xml:space="preserve">arrange of office </w:t>
      </w:r>
      <w:r w:rsidR="00F82FEB" w:rsidRPr="00AF3289">
        <w:rPr>
          <w:rFonts w:ascii="Arial" w:hAnsi="Arial" w:cs="Arial"/>
          <w:color w:val="000000"/>
          <w:sz w:val="22"/>
          <w:szCs w:val="22"/>
        </w:rPr>
        <w:t>duties.</w:t>
      </w:r>
    </w:p>
    <w:p w:rsidR="00160AE4" w:rsidRDefault="00160AE4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Arranging and coordinating meeting’s schedules hotels and flights reservation</w:t>
      </w:r>
      <w:r w:rsidR="00F82FEB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403563" w:rsidRDefault="00403563" w:rsidP="001F232F">
      <w:pPr>
        <w:spacing w:line="276" w:lineRule="auto"/>
        <w:ind w:left="10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A624E3" w:rsidRDefault="00A624E3" w:rsidP="00002B7F">
      <w:pPr>
        <w:rPr>
          <w:rFonts w:ascii="Arial" w:hAnsi="Arial" w:cs="Arial"/>
          <w:color w:val="000000"/>
          <w:sz w:val="22"/>
          <w:szCs w:val="22"/>
        </w:rPr>
      </w:pPr>
    </w:p>
    <w:p w:rsidR="0081765B" w:rsidRDefault="0081765B" w:rsidP="00002B7F">
      <w:pPr>
        <w:rPr>
          <w:rFonts w:ascii="Arial" w:hAnsi="Arial" w:cs="Arial"/>
          <w:color w:val="000000"/>
          <w:sz w:val="22"/>
          <w:szCs w:val="22"/>
        </w:rPr>
      </w:pPr>
    </w:p>
    <w:p w:rsidR="0081765B" w:rsidRDefault="0081765B" w:rsidP="00002B7F">
      <w:pPr>
        <w:rPr>
          <w:rFonts w:ascii="Arial" w:hAnsi="Arial" w:cs="Arial"/>
          <w:color w:val="000000"/>
          <w:sz w:val="22"/>
          <w:szCs w:val="22"/>
        </w:rPr>
      </w:pPr>
    </w:p>
    <w:p w:rsidR="0081765B" w:rsidRDefault="0081765B" w:rsidP="00002B7F">
      <w:pPr>
        <w:rPr>
          <w:rFonts w:ascii="Arial" w:hAnsi="Arial" w:cs="Arial"/>
          <w:color w:val="000000"/>
          <w:sz w:val="22"/>
          <w:szCs w:val="22"/>
        </w:rPr>
      </w:pPr>
    </w:p>
    <w:p w:rsidR="00A624E3" w:rsidRDefault="00A624E3" w:rsidP="00002B7F">
      <w:pPr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A624E3" w:rsidRDefault="00A624E3" w:rsidP="00002B7F">
      <w:pPr>
        <w:rPr>
          <w:rFonts w:ascii="Arial" w:hAnsi="Arial" w:cs="Arial"/>
          <w:color w:val="000000"/>
          <w:sz w:val="22"/>
          <w:szCs w:val="22"/>
        </w:rPr>
      </w:pPr>
    </w:p>
    <w:p w:rsidR="00A624E3" w:rsidRDefault="00A624E3" w:rsidP="00002B7F">
      <w:pPr>
        <w:rPr>
          <w:rFonts w:ascii="Arial" w:hAnsi="Arial" w:cs="Arial"/>
          <w:color w:val="000000"/>
          <w:sz w:val="22"/>
          <w:szCs w:val="22"/>
        </w:rPr>
      </w:pPr>
    </w:p>
    <w:p w:rsidR="00DC7805" w:rsidRDefault="00DC7805" w:rsidP="00002B7F">
      <w:pPr>
        <w:rPr>
          <w:rFonts w:ascii="Arial" w:hAnsi="Arial" w:cs="Arial"/>
          <w:color w:val="000000"/>
          <w:sz w:val="22"/>
          <w:szCs w:val="22"/>
        </w:rPr>
      </w:pPr>
    </w:p>
    <w:p w:rsidR="0089064E" w:rsidRPr="00AF3289" w:rsidRDefault="0089064E" w:rsidP="00002B7F">
      <w:pPr>
        <w:rPr>
          <w:rFonts w:ascii="Arial" w:hAnsi="Arial" w:cs="Arial"/>
          <w:color w:val="000000"/>
          <w:sz w:val="22"/>
          <w:szCs w:val="22"/>
        </w:rPr>
      </w:pPr>
    </w:p>
    <w:p w:rsidR="00515DEA" w:rsidRDefault="005937F1" w:rsidP="001F232F">
      <w:pPr>
        <w:spacing w:line="276" w:lineRule="auto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  <w:r w:rsidRPr="00002B7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YAT </w:t>
      </w:r>
      <w:r w:rsidR="00515DEA" w:rsidRPr="00002B7F">
        <w:rPr>
          <w:rFonts w:ascii="Arial" w:hAnsi="Arial" w:cs="Arial"/>
          <w:b/>
          <w:bCs/>
          <w:color w:val="000000"/>
          <w:sz w:val="22"/>
          <w:szCs w:val="22"/>
        </w:rPr>
        <w:t xml:space="preserve">Education </w:t>
      </w:r>
      <w:r w:rsidR="00160AE4" w:rsidRPr="00002B7F">
        <w:rPr>
          <w:rFonts w:ascii="Arial" w:hAnsi="Arial" w:cs="Arial"/>
          <w:b/>
          <w:bCs/>
          <w:color w:val="000000"/>
          <w:sz w:val="22"/>
          <w:szCs w:val="22"/>
        </w:rPr>
        <w:t>Centre</w:t>
      </w:r>
      <w:r w:rsidR="00515DEA" w:rsidRPr="00002B7F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            </w:t>
      </w:r>
      <w:r w:rsidR="00002B7F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</w:t>
      </w:r>
      <w:r w:rsidR="00515DEA" w:rsidRPr="00002B7F">
        <w:rPr>
          <w:rFonts w:ascii="Arial" w:hAnsi="Arial" w:cs="Arial"/>
          <w:b/>
          <w:bCs/>
          <w:color w:val="000000"/>
          <w:sz w:val="22"/>
          <w:szCs w:val="22"/>
        </w:rPr>
        <w:t xml:space="preserve">  July 2005 – December 2006 </w:t>
      </w:r>
    </w:p>
    <w:p w:rsidR="00FE3BB2" w:rsidRPr="00002B7F" w:rsidRDefault="00FE3BB2" w:rsidP="001F232F">
      <w:pPr>
        <w:spacing w:line="276" w:lineRule="auto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E3BB2" w:rsidRPr="00FE3BB2" w:rsidRDefault="00515DEA" w:rsidP="00FE3BB2">
      <w:pPr>
        <w:spacing w:line="276" w:lineRule="auto"/>
        <w:ind w:left="72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002B7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E3BB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Admin </w:t>
      </w:r>
      <w:r w:rsidR="00002B7F" w:rsidRPr="00FE3BB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coordinator</w:t>
      </w:r>
    </w:p>
    <w:p w:rsidR="00515DEA" w:rsidRPr="00AF3289" w:rsidRDefault="00515DEA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F3289">
        <w:rPr>
          <w:rFonts w:ascii="Arial" w:hAnsi="Arial" w:cs="Arial"/>
          <w:color w:val="000000"/>
          <w:sz w:val="22"/>
          <w:szCs w:val="22"/>
        </w:rPr>
        <w:t xml:space="preserve">Scheduling all courses </w:t>
      </w:r>
      <w:r w:rsidR="005937F1">
        <w:rPr>
          <w:rFonts w:ascii="Arial" w:hAnsi="Arial" w:cs="Arial"/>
          <w:color w:val="000000"/>
          <w:sz w:val="22"/>
          <w:szCs w:val="22"/>
        </w:rPr>
        <w:t>dates</w:t>
      </w:r>
      <w:r w:rsidRPr="00AF3289">
        <w:rPr>
          <w:rFonts w:ascii="Arial" w:hAnsi="Arial" w:cs="Arial"/>
          <w:color w:val="000000"/>
          <w:sz w:val="22"/>
          <w:szCs w:val="22"/>
        </w:rPr>
        <w:t xml:space="preserve"> and </w:t>
      </w:r>
      <w:r w:rsidR="005937F1">
        <w:rPr>
          <w:rFonts w:ascii="Arial" w:hAnsi="Arial" w:cs="Arial"/>
          <w:color w:val="000000"/>
          <w:sz w:val="22"/>
          <w:szCs w:val="22"/>
        </w:rPr>
        <w:t>times</w:t>
      </w:r>
      <w:r w:rsidRPr="00AF3289">
        <w:rPr>
          <w:rFonts w:ascii="Arial" w:hAnsi="Arial" w:cs="Arial"/>
          <w:color w:val="000000"/>
          <w:sz w:val="22"/>
          <w:szCs w:val="22"/>
        </w:rPr>
        <w:t>.</w:t>
      </w:r>
    </w:p>
    <w:p w:rsidR="00515DEA" w:rsidRPr="00AF3289" w:rsidRDefault="00515DEA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F3289">
        <w:rPr>
          <w:rFonts w:ascii="Arial" w:hAnsi="Arial" w:cs="Arial"/>
          <w:color w:val="000000"/>
          <w:sz w:val="22"/>
          <w:szCs w:val="22"/>
        </w:rPr>
        <w:t>Handling all customers` problems and inquires.</w:t>
      </w:r>
    </w:p>
    <w:p w:rsidR="00515DEA" w:rsidRPr="00AF3289" w:rsidRDefault="00515DEA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F3289">
        <w:rPr>
          <w:rFonts w:ascii="Arial" w:hAnsi="Arial" w:cs="Arial"/>
          <w:color w:val="000000"/>
          <w:sz w:val="22"/>
          <w:szCs w:val="22"/>
        </w:rPr>
        <w:t>Organizing and maintaining all data related to the customers in order</w:t>
      </w:r>
      <w:r w:rsidR="00D40114">
        <w:rPr>
          <w:rFonts w:ascii="Arial" w:hAnsi="Arial" w:cs="Arial"/>
          <w:color w:val="000000"/>
          <w:sz w:val="22"/>
          <w:szCs w:val="22"/>
        </w:rPr>
        <w:t xml:space="preserve"> to</w:t>
      </w:r>
      <w:r w:rsidRPr="00AF3289">
        <w:rPr>
          <w:rFonts w:ascii="Arial" w:hAnsi="Arial" w:cs="Arial"/>
          <w:color w:val="000000"/>
          <w:sz w:val="22"/>
          <w:szCs w:val="22"/>
        </w:rPr>
        <w:t xml:space="preserve"> facilitate the online final </w:t>
      </w:r>
      <w:r w:rsidR="001F232F" w:rsidRPr="00AF3289">
        <w:rPr>
          <w:rFonts w:ascii="Arial" w:hAnsi="Arial" w:cs="Arial"/>
          <w:color w:val="000000"/>
          <w:sz w:val="22"/>
          <w:szCs w:val="22"/>
        </w:rPr>
        <w:t>exams.</w:t>
      </w:r>
    </w:p>
    <w:p w:rsidR="00515DEA" w:rsidRPr="00AF3289" w:rsidRDefault="00515DEA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F3289">
        <w:rPr>
          <w:rFonts w:ascii="Arial" w:hAnsi="Arial" w:cs="Arial"/>
          <w:color w:val="000000"/>
          <w:sz w:val="22"/>
          <w:szCs w:val="22"/>
        </w:rPr>
        <w:t>Responsible for filling all certificates</w:t>
      </w:r>
      <w:r w:rsidR="001F232F">
        <w:rPr>
          <w:rFonts w:ascii="Arial" w:hAnsi="Arial" w:cs="Arial"/>
          <w:color w:val="000000"/>
          <w:sz w:val="22"/>
          <w:szCs w:val="22"/>
        </w:rPr>
        <w:t>.</w:t>
      </w:r>
      <w:r w:rsidRPr="00AF3289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15DEA" w:rsidRDefault="001F232F" w:rsidP="001F232F">
      <w:pPr>
        <w:numPr>
          <w:ilvl w:val="0"/>
          <w:numId w:val="3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F3289">
        <w:rPr>
          <w:rFonts w:ascii="Arial" w:hAnsi="Arial" w:cs="Arial"/>
          <w:color w:val="000000"/>
          <w:sz w:val="22"/>
          <w:szCs w:val="22"/>
        </w:rPr>
        <w:t>Monitoring attendee’s</w:t>
      </w:r>
      <w:r w:rsidR="00515DEA" w:rsidRPr="00AF3289">
        <w:rPr>
          <w:rFonts w:ascii="Arial" w:hAnsi="Arial" w:cs="Arial"/>
          <w:color w:val="000000"/>
          <w:sz w:val="22"/>
          <w:szCs w:val="22"/>
        </w:rPr>
        <w:t xml:space="preserve"> performance and cooperation with the instructor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515DEA" w:rsidRPr="00AF3289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F232F" w:rsidRDefault="001F232F">
      <w:pPr>
        <w:rPr>
          <w:rFonts w:ascii="Arial" w:hAnsi="Arial" w:cs="Arial"/>
          <w:color w:val="000000"/>
          <w:sz w:val="22"/>
          <w:szCs w:val="22"/>
        </w:rPr>
      </w:pPr>
    </w:p>
    <w:p w:rsidR="007E01F6" w:rsidRPr="00AF3289" w:rsidRDefault="007E01F6" w:rsidP="003F4437">
      <w:pPr>
        <w:pStyle w:val="Heading2"/>
        <w:keepNext/>
        <w:rPr>
          <w:rFonts w:ascii="Arial" w:hAnsi="Arial" w:cs="Arial"/>
          <w:color w:val="000000"/>
          <w:sz w:val="22"/>
          <w:szCs w:val="22"/>
        </w:rPr>
      </w:pPr>
    </w:p>
    <w:p w:rsidR="007E01F6" w:rsidRDefault="007E01F6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</w:pPr>
      <w:r w:rsidRPr="001F232F"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 xml:space="preserve">Language </w:t>
      </w:r>
      <w:r w:rsidR="0092642A" w:rsidRPr="001F232F"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skills:</w:t>
      </w:r>
    </w:p>
    <w:p w:rsidR="0095151E" w:rsidRPr="001F232F" w:rsidRDefault="0095151E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</w:pPr>
    </w:p>
    <w:p w:rsidR="005937F1" w:rsidRPr="00AF3289" w:rsidRDefault="005937F1" w:rsidP="0089500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F3289">
        <w:rPr>
          <w:rFonts w:ascii="Arial" w:hAnsi="Arial" w:cs="Arial"/>
          <w:color w:val="000000"/>
          <w:sz w:val="22"/>
          <w:szCs w:val="22"/>
        </w:rPr>
        <w:t>Arabic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AF3289">
        <w:rPr>
          <w:rFonts w:ascii="Arial" w:hAnsi="Arial" w:cs="Arial"/>
          <w:color w:val="000000"/>
          <w:sz w:val="22"/>
          <w:szCs w:val="22"/>
        </w:rPr>
        <w:t xml:space="preserve"> Mother Tongue.</w:t>
      </w:r>
    </w:p>
    <w:p w:rsidR="007E01F6" w:rsidRDefault="00515DEA" w:rsidP="00895006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English: </w:t>
      </w:r>
      <w:r w:rsidR="002F1BA9" w:rsidRPr="00AF3289">
        <w:rPr>
          <w:rFonts w:ascii="Arial" w:hAnsi="Arial" w:cs="Arial"/>
          <w:color w:val="000000"/>
          <w:sz w:val="22"/>
          <w:szCs w:val="22"/>
        </w:rPr>
        <w:t xml:space="preserve">Very Good </w:t>
      </w:r>
      <w:r>
        <w:rPr>
          <w:rFonts w:ascii="Arial" w:hAnsi="Arial" w:cs="Arial"/>
          <w:color w:val="000000"/>
          <w:sz w:val="22"/>
          <w:szCs w:val="22"/>
        </w:rPr>
        <w:t>in both spoken and written</w:t>
      </w:r>
      <w:r w:rsidR="001A5A59" w:rsidRPr="00AF3289">
        <w:rPr>
          <w:rFonts w:ascii="Arial" w:hAnsi="Arial" w:cs="Arial"/>
          <w:color w:val="000000"/>
          <w:sz w:val="22"/>
          <w:szCs w:val="22"/>
        </w:rPr>
        <w:t>.</w:t>
      </w:r>
    </w:p>
    <w:p w:rsidR="000E5381" w:rsidRDefault="000E5381" w:rsidP="00CC66C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French: </w:t>
      </w:r>
      <w:r w:rsidR="00CC66C3">
        <w:rPr>
          <w:rFonts w:ascii="Arial" w:hAnsi="Arial" w:cs="Arial"/>
          <w:color w:val="000000"/>
          <w:sz w:val="22"/>
          <w:szCs w:val="22"/>
        </w:rPr>
        <w:t>Fair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0E5381" w:rsidRPr="00AF3289" w:rsidRDefault="000E5381" w:rsidP="00515DEA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E01F6" w:rsidRPr="00AF3289" w:rsidRDefault="007E01F6" w:rsidP="00515DEA">
      <w:pPr>
        <w:ind w:left="2192"/>
        <w:rPr>
          <w:rFonts w:ascii="Arial" w:hAnsi="Arial" w:cs="Arial"/>
          <w:color w:val="000000"/>
          <w:sz w:val="22"/>
          <w:szCs w:val="22"/>
        </w:rPr>
      </w:pPr>
    </w:p>
    <w:p w:rsidR="007E01F6" w:rsidRPr="0095151E" w:rsidRDefault="007E01F6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</w:pPr>
      <w:r w:rsidRPr="0095151E"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 xml:space="preserve">Computer </w:t>
      </w:r>
      <w:r w:rsidR="0092642A" w:rsidRPr="0095151E"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skills:</w:t>
      </w:r>
    </w:p>
    <w:p w:rsidR="00BE3971" w:rsidRDefault="00BE3971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:rsidR="00BE3971" w:rsidRPr="00BE3971" w:rsidRDefault="00BE3971" w:rsidP="0089500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BE3971">
        <w:rPr>
          <w:rFonts w:ascii="Arial" w:hAnsi="Arial" w:cs="Arial"/>
          <w:color w:val="000000"/>
          <w:sz w:val="22"/>
          <w:szCs w:val="22"/>
        </w:rPr>
        <w:t>Microsoft windows</w:t>
      </w:r>
    </w:p>
    <w:p w:rsidR="007E01F6" w:rsidRDefault="007E01F6" w:rsidP="00895006">
      <w:pPr>
        <w:pStyle w:val="BodyText2"/>
        <w:spacing w:line="276" w:lineRule="auto"/>
        <w:ind w:left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AF328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Microsoft </w:t>
      </w:r>
      <w:r w:rsidR="00515DEA" w:rsidRPr="00AF3289">
        <w:rPr>
          <w:rFonts w:ascii="Arial" w:hAnsi="Arial" w:cs="Arial"/>
          <w:b w:val="0"/>
          <w:bCs w:val="0"/>
          <w:color w:val="000000"/>
          <w:sz w:val="22"/>
          <w:szCs w:val="22"/>
        </w:rPr>
        <w:t>office</w:t>
      </w:r>
    </w:p>
    <w:p w:rsidR="00515DEA" w:rsidRDefault="00515DEA" w:rsidP="00895006">
      <w:pPr>
        <w:pStyle w:val="BodyText2"/>
        <w:spacing w:line="276" w:lineRule="auto"/>
        <w:ind w:left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AF3289">
        <w:rPr>
          <w:rFonts w:ascii="Arial" w:hAnsi="Arial" w:cs="Arial"/>
          <w:b w:val="0"/>
          <w:bCs w:val="0"/>
          <w:color w:val="000000"/>
          <w:sz w:val="22"/>
          <w:szCs w:val="22"/>
        </w:rPr>
        <w:t>nternet.</w:t>
      </w:r>
    </w:p>
    <w:p w:rsidR="00515DEA" w:rsidRDefault="00515DEA">
      <w:pPr>
        <w:rPr>
          <w:rFonts w:ascii="Arial" w:hAnsi="Arial" w:cs="Arial"/>
          <w:color w:val="000000"/>
          <w:sz w:val="22"/>
          <w:szCs w:val="22"/>
        </w:rPr>
      </w:pPr>
    </w:p>
    <w:p w:rsidR="00515DEA" w:rsidRPr="0095151E" w:rsidRDefault="00515DEA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7E01F6" w:rsidRDefault="00515DEA" w:rsidP="00515DEA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</w:pPr>
      <w:r w:rsidRPr="0095151E"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 xml:space="preserve">Training </w:t>
      </w:r>
      <w:r w:rsidR="0092642A" w:rsidRPr="0095151E"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Courses:</w:t>
      </w:r>
    </w:p>
    <w:p w:rsidR="0095151E" w:rsidRPr="0095151E" w:rsidRDefault="0095151E" w:rsidP="00515DEA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</w:pPr>
    </w:p>
    <w:p w:rsidR="00515DEA" w:rsidRPr="00515DEA" w:rsidRDefault="00515DEA" w:rsidP="00AC778F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Secretarial</w:t>
      </w:r>
      <w:r w:rsidRPr="00515DEA">
        <w:rPr>
          <w:rFonts w:ascii="Arial" w:hAnsi="Arial" w:cs="Arial"/>
          <w:color w:val="000000"/>
          <w:sz w:val="22"/>
          <w:szCs w:val="22"/>
        </w:rPr>
        <w:t xml:space="preserve"> di</w:t>
      </w:r>
      <w:r>
        <w:rPr>
          <w:rFonts w:ascii="Arial" w:hAnsi="Arial" w:cs="Arial"/>
          <w:color w:val="000000"/>
          <w:sz w:val="22"/>
          <w:szCs w:val="22"/>
        </w:rPr>
        <w:t xml:space="preserve">ploma </w:t>
      </w:r>
    </w:p>
    <w:p w:rsidR="007E01F6" w:rsidRDefault="00515DEA" w:rsidP="00AC778F">
      <w:pPr>
        <w:pStyle w:val="BodyText2"/>
        <w:spacing w:line="276" w:lineRule="auto"/>
        <w:ind w:left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English course</w:t>
      </w:r>
      <w:r w:rsidR="00910FD7" w:rsidRPr="00AF3289">
        <w:rPr>
          <w:rFonts w:ascii="Arial" w:hAnsi="Arial" w:cs="Arial"/>
          <w:b w:val="0"/>
          <w:bCs w:val="0"/>
          <w:color w:val="000000"/>
          <w:sz w:val="22"/>
          <w:szCs w:val="22"/>
        </w:rPr>
        <w:t>.</w:t>
      </w:r>
    </w:p>
    <w:p w:rsidR="004C4D52" w:rsidRDefault="004C4D52" w:rsidP="001A481F">
      <w:pPr>
        <w:pStyle w:val="BodyText2"/>
        <w:spacing w:line="276" w:lineRule="auto"/>
        <w:ind w:left="0"/>
        <w:rPr>
          <w:rFonts w:ascii="Arial" w:hAnsi="Arial" w:cs="Arial"/>
          <w:b w:val="0"/>
          <w:bCs w:val="0"/>
          <w:color w:val="000000"/>
          <w:sz w:val="22"/>
          <w:szCs w:val="22"/>
          <w:rtl/>
          <w:lang w:bidi="ar-EG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French courses </w:t>
      </w:r>
    </w:p>
    <w:p w:rsidR="00F16623" w:rsidRPr="00F16623" w:rsidRDefault="00F16623" w:rsidP="001A481F">
      <w:pPr>
        <w:pStyle w:val="BodyText2"/>
        <w:spacing w:line="276" w:lineRule="auto"/>
        <w:ind w:left="0"/>
        <w:rPr>
          <w:rFonts w:ascii="Arial" w:hAnsi="Arial" w:cs="Arial"/>
          <w:b w:val="0"/>
          <w:bCs w:val="0"/>
          <w:color w:val="000000"/>
          <w:sz w:val="22"/>
          <w:szCs w:val="22"/>
          <w:lang w:val="en-US" w:bidi="ar-EG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Digital Market</w:t>
      </w:r>
      <w:r>
        <w:rPr>
          <w:rFonts w:ascii="Arial" w:hAnsi="Arial" w:cs="Arial"/>
          <w:b w:val="0"/>
          <w:bCs w:val="0"/>
          <w:color w:val="000000"/>
          <w:sz w:val="22"/>
          <w:szCs w:val="22"/>
          <w:lang w:val="en-US" w:bidi="ar-EG"/>
        </w:rPr>
        <w:t>ing Diploma.</w:t>
      </w:r>
    </w:p>
    <w:p w:rsidR="00A3583D" w:rsidRPr="00097C3E" w:rsidRDefault="00A3583D" w:rsidP="00097C3E">
      <w:pPr>
        <w:pStyle w:val="BodyText2"/>
        <w:ind w:left="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:rsidR="007E01F6" w:rsidRPr="00AF3289" w:rsidRDefault="007E01F6">
      <w:pPr>
        <w:rPr>
          <w:rFonts w:ascii="Arial" w:hAnsi="Arial" w:cs="Arial"/>
          <w:color w:val="000000"/>
          <w:sz w:val="22"/>
          <w:szCs w:val="22"/>
        </w:rPr>
      </w:pPr>
    </w:p>
    <w:p w:rsidR="00097C3E" w:rsidRDefault="00097C3E" w:rsidP="00097C3E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</w:pPr>
      <w:r w:rsidRPr="0095151E"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Personal Data:</w:t>
      </w:r>
    </w:p>
    <w:p w:rsidR="0095151E" w:rsidRPr="0095151E" w:rsidRDefault="0095151E" w:rsidP="00097C3E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</w:pPr>
    </w:p>
    <w:p w:rsidR="00097C3E" w:rsidRPr="00AF3289" w:rsidRDefault="00097C3E" w:rsidP="00895006">
      <w:pPr>
        <w:pStyle w:val="Heading3"/>
        <w:spacing w:line="276" w:lineRule="auto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AF328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Date of Birth   </w:t>
      </w:r>
      <w:r w:rsidRPr="00AF3289">
        <w:rPr>
          <w:rFonts w:ascii="Arial" w:hAnsi="Arial" w:cs="Arial"/>
          <w:b w:val="0"/>
          <w:bCs w:val="0"/>
          <w:color w:val="000000"/>
          <w:sz w:val="22"/>
          <w:szCs w:val="22"/>
        </w:rPr>
        <w:tab/>
      </w:r>
      <w:r w:rsidR="003824E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</w:t>
      </w:r>
      <w:r w:rsidRPr="00AF3289">
        <w:rPr>
          <w:rFonts w:ascii="Arial" w:hAnsi="Arial" w:cs="Arial"/>
          <w:b w:val="0"/>
          <w:bCs w:val="0"/>
          <w:color w:val="000000"/>
          <w:sz w:val="22"/>
          <w:szCs w:val="22"/>
        </w:rPr>
        <w:t>: March 2</w:t>
      </w:r>
      <w:r w:rsidR="003824E9">
        <w:rPr>
          <w:rFonts w:ascii="Arial" w:hAnsi="Arial" w:cs="Arial"/>
          <w:b w:val="0"/>
          <w:bCs w:val="0"/>
          <w:color w:val="000000"/>
          <w:sz w:val="22"/>
          <w:szCs w:val="22"/>
        </w:rPr>
        <w:t>1</w:t>
      </w:r>
      <w:r w:rsidRPr="00AF3289">
        <w:rPr>
          <w:rFonts w:ascii="Arial" w:hAnsi="Arial" w:cs="Arial"/>
          <w:b w:val="0"/>
          <w:bCs w:val="0"/>
          <w:color w:val="000000"/>
          <w:sz w:val="22"/>
          <w:szCs w:val="22"/>
        </w:rPr>
        <w:t>, 1982</w:t>
      </w:r>
    </w:p>
    <w:p w:rsidR="00097C3E" w:rsidRDefault="00097C3E" w:rsidP="0089500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F3289">
        <w:rPr>
          <w:rFonts w:ascii="Arial" w:hAnsi="Arial" w:cs="Arial"/>
          <w:color w:val="000000"/>
          <w:sz w:val="22"/>
          <w:szCs w:val="22"/>
        </w:rPr>
        <w:t xml:space="preserve">Place of Birth  </w:t>
      </w:r>
      <w:r w:rsidR="003824E9">
        <w:rPr>
          <w:rFonts w:ascii="Arial" w:hAnsi="Arial" w:cs="Arial"/>
          <w:color w:val="000000"/>
          <w:sz w:val="22"/>
          <w:szCs w:val="22"/>
        </w:rPr>
        <w:t xml:space="preserve">       </w:t>
      </w:r>
      <w:r w:rsidRPr="00AF3289">
        <w:rPr>
          <w:rFonts w:ascii="Arial" w:hAnsi="Arial" w:cs="Arial"/>
          <w:color w:val="000000"/>
          <w:sz w:val="22"/>
          <w:szCs w:val="22"/>
        </w:rPr>
        <w:t>: Cairo, Egypt</w:t>
      </w:r>
    </w:p>
    <w:p w:rsidR="003824E9" w:rsidRPr="00AF3289" w:rsidRDefault="003824E9" w:rsidP="0089500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Place of </w:t>
      </w:r>
      <w:r w:rsidR="00AC778F">
        <w:rPr>
          <w:rFonts w:ascii="Arial" w:hAnsi="Arial" w:cs="Arial"/>
          <w:color w:val="000000"/>
          <w:sz w:val="22"/>
          <w:szCs w:val="22"/>
        </w:rPr>
        <w:t>residence:</w:t>
      </w:r>
      <w:r>
        <w:rPr>
          <w:rFonts w:ascii="Arial" w:hAnsi="Arial" w:cs="Arial"/>
          <w:color w:val="000000"/>
          <w:sz w:val="22"/>
          <w:szCs w:val="22"/>
        </w:rPr>
        <w:t xml:space="preserve"> Pyramid, Giza</w:t>
      </w:r>
    </w:p>
    <w:p w:rsidR="000A3E60" w:rsidRDefault="00097C3E" w:rsidP="002834DB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F3289">
        <w:rPr>
          <w:rFonts w:ascii="Arial" w:hAnsi="Arial" w:cs="Arial"/>
          <w:color w:val="000000"/>
          <w:sz w:val="22"/>
          <w:szCs w:val="22"/>
        </w:rPr>
        <w:t xml:space="preserve">Marital </w:t>
      </w:r>
      <w:r w:rsidR="00E4024B" w:rsidRPr="00AF3289">
        <w:rPr>
          <w:rFonts w:ascii="Arial" w:hAnsi="Arial" w:cs="Arial"/>
          <w:color w:val="000000"/>
          <w:sz w:val="22"/>
          <w:szCs w:val="22"/>
        </w:rPr>
        <w:t xml:space="preserve">status </w:t>
      </w:r>
      <w:r w:rsidR="00E4024B" w:rsidRPr="00AF3289">
        <w:rPr>
          <w:rFonts w:ascii="Arial" w:hAnsi="Arial" w:cs="Arial"/>
          <w:color w:val="000000"/>
          <w:sz w:val="22"/>
          <w:szCs w:val="22"/>
        </w:rPr>
        <w:tab/>
      </w:r>
      <w:r w:rsidR="003824E9">
        <w:rPr>
          <w:rFonts w:ascii="Arial" w:hAnsi="Arial" w:cs="Arial"/>
          <w:color w:val="000000"/>
          <w:sz w:val="22"/>
          <w:szCs w:val="22"/>
        </w:rPr>
        <w:t xml:space="preserve">       </w:t>
      </w:r>
      <w:r w:rsidRPr="00AF3289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Married</w:t>
      </w:r>
    </w:p>
    <w:p w:rsidR="002834DB" w:rsidRDefault="002834DB" w:rsidP="002834DB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2834DB" w:rsidRPr="00AF3289" w:rsidRDefault="002834DB" w:rsidP="002834DB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7E01F6" w:rsidRDefault="002834DB" w:rsidP="002834DB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Contact Information</w:t>
      </w:r>
      <w:r w:rsidRPr="0095151E"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:</w:t>
      </w:r>
    </w:p>
    <w:p w:rsidR="002834DB" w:rsidRDefault="002834DB" w:rsidP="002834DB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</w:pPr>
    </w:p>
    <w:p w:rsidR="002834DB" w:rsidRDefault="002834DB" w:rsidP="002834DB">
      <w:pPr>
        <w:pStyle w:val="Heading3"/>
        <w:spacing w:line="276" w:lineRule="auto"/>
        <w:rPr>
          <w:b w:val="0"/>
          <w:bCs w:val="0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Mobile</w:t>
      </w:r>
      <w:r w:rsidRPr="00AF328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</w:t>
      </w:r>
      <w:r w:rsidRPr="00AF3289">
        <w:rPr>
          <w:rFonts w:ascii="Arial" w:hAnsi="Arial" w:cs="Arial"/>
          <w:b w:val="0"/>
          <w:bCs w:val="0"/>
          <w:color w:val="000000"/>
          <w:sz w:val="22"/>
          <w:szCs w:val="22"/>
        </w:rPr>
        <w:tab/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</w:t>
      </w:r>
      <w:r w:rsidRPr="00AF328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: </w:t>
      </w:r>
      <w:r w:rsidR="00D5618E">
        <w:rPr>
          <w:b w:val="0"/>
          <w:bCs w:val="0"/>
        </w:rPr>
        <w:t>01093002000 - 01000310906</w:t>
      </w:r>
    </w:p>
    <w:p w:rsidR="002834DB" w:rsidRPr="00602683" w:rsidRDefault="002834DB" w:rsidP="002834DB">
      <w:pPr>
        <w:spacing w:line="276" w:lineRule="auto"/>
        <w:rPr>
          <w:b/>
          <w:bCs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t xml:space="preserve">E-Mai                     </w:t>
      </w:r>
      <w:r w:rsidRPr="00AF3289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7" w:history="1">
        <w:r w:rsidR="00BA364E" w:rsidRPr="00FD000B">
          <w:rPr>
            <w:rStyle w:val="Hyperlink"/>
            <w:sz w:val="28"/>
            <w:szCs w:val="28"/>
          </w:rPr>
          <w:t>wesammonem@hotmail.com</w:t>
        </w:r>
      </w:hyperlink>
    </w:p>
    <w:p w:rsidR="002834DB" w:rsidRPr="002834DB" w:rsidRDefault="002834DB" w:rsidP="002834DB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</w:pPr>
    </w:p>
    <w:sectPr w:rsidR="002834DB" w:rsidRPr="002834DB" w:rsidSect="00AF3289">
      <w:pgSz w:w="12240" w:h="15840"/>
      <w:pgMar w:top="1440" w:right="1440" w:bottom="1440" w:left="1440" w:header="709" w:footer="709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1C6" w:rsidRDefault="00D851C6" w:rsidP="00AF3289">
      <w:r>
        <w:separator/>
      </w:r>
    </w:p>
  </w:endnote>
  <w:endnote w:type="continuationSeparator" w:id="0">
    <w:p w:rsidR="00D851C6" w:rsidRDefault="00D851C6" w:rsidP="00AF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1C6" w:rsidRDefault="00D851C6" w:rsidP="00AF3289">
      <w:r>
        <w:separator/>
      </w:r>
    </w:p>
  </w:footnote>
  <w:footnote w:type="continuationSeparator" w:id="0">
    <w:p w:rsidR="00D851C6" w:rsidRDefault="00D851C6" w:rsidP="00AF3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"/>
      </v:shape>
    </w:pict>
  </w:numPicBullet>
  <w:abstractNum w:abstractNumId="0" w15:restartNumberingAfterBreak="0">
    <w:nsid w:val="04561787"/>
    <w:multiLevelType w:val="hybridMultilevel"/>
    <w:tmpl w:val="AE28A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1C74"/>
    <w:multiLevelType w:val="multilevel"/>
    <w:tmpl w:val="33B4E41C"/>
    <w:lvl w:ilvl="0">
      <w:start w:val="2"/>
      <w:numFmt w:val="irohaFullWidth"/>
      <w:lvlText w:val="-"/>
      <w:lvlJc w:val="righ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irohaFullWidth"/>
      <w:lvlText w:val="o"/>
      <w:lvlJc w:val="righ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2">
      <w:start w:val="1"/>
      <w:numFmt w:val="irohaFullWidth"/>
      <w:lvlText w:val=""/>
      <w:lvlJc w:val="righ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3">
      <w:start w:val="1"/>
      <w:numFmt w:val="irohaFullWidth"/>
      <w:lvlText w:val=""/>
      <w:lvlJc w:val="righ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4">
      <w:start w:val="1"/>
      <w:numFmt w:val="irohaFullWidth"/>
      <w:lvlText w:val="o"/>
      <w:lvlJc w:val="righ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5">
      <w:start w:val="1"/>
      <w:numFmt w:val="irohaFullWidth"/>
      <w:lvlText w:val=""/>
      <w:lvlJc w:val="righ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6">
      <w:start w:val="1"/>
      <w:numFmt w:val="irohaFullWidth"/>
      <w:lvlText w:val=""/>
      <w:lvlJc w:val="righ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  <w:lvl w:ilvl="7">
      <w:start w:val="1"/>
      <w:numFmt w:val="irohaFullWidth"/>
      <w:lvlText w:val="o"/>
      <w:lvlJc w:val="righ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  <w:lvl w:ilvl="8">
      <w:start w:val="1"/>
      <w:numFmt w:val="irohaFullWidth"/>
      <w:lvlText w:val=""/>
      <w:lvlJc w:val="right"/>
      <w:pPr>
        <w:tabs>
          <w:tab w:val="num" w:pos="7560"/>
        </w:tabs>
        <w:ind w:left="75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CE30ADC"/>
    <w:multiLevelType w:val="hybridMultilevel"/>
    <w:tmpl w:val="C310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5132"/>
    <w:multiLevelType w:val="hybridMultilevel"/>
    <w:tmpl w:val="413C0D88"/>
    <w:lvl w:ilvl="0" w:tplc="C3E482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1451AA"/>
    <w:multiLevelType w:val="hybridMultilevel"/>
    <w:tmpl w:val="CC0213A4"/>
    <w:lvl w:ilvl="0" w:tplc="97E22D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D0C15"/>
    <w:multiLevelType w:val="hybridMultilevel"/>
    <w:tmpl w:val="A4CCA5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6C4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10CA7"/>
    <w:multiLevelType w:val="hybridMultilevel"/>
    <w:tmpl w:val="66C29E96"/>
    <w:lvl w:ilvl="0" w:tplc="C3E482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17378C"/>
    <w:multiLevelType w:val="hybridMultilevel"/>
    <w:tmpl w:val="86DC1976"/>
    <w:lvl w:ilvl="0" w:tplc="9C8C38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F4521"/>
    <w:multiLevelType w:val="hybridMultilevel"/>
    <w:tmpl w:val="A0FECD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87C98"/>
    <w:multiLevelType w:val="hybridMultilevel"/>
    <w:tmpl w:val="1268612A"/>
    <w:lvl w:ilvl="0" w:tplc="8968E538">
      <w:start w:val="376"/>
      <w:numFmt w:val="decimal"/>
      <w:lvlText w:val="%1"/>
      <w:lvlJc w:val="left"/>
      <w:pPr>
        <w:tabs>
          <w:tab w:val="num" w:pos="1005"/>
        </w:tabs>
        <w:ind w:left="1005" w:hanging="64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47F"/>
    <w:rsid w:val="00002B7F"/>
    <w:rsid w:val="0000322D"/>
    <w:rsid w:val="00023D2A"/>
    <w:rsid w:val="00031DBA"/>
    <w:rsid w:val="00056051"/>
    <w:rsid w:val="00076AFA"/>
    <w:rsid w:val="00081798"/>
    <w:rsid w:val="000862F6"/>
    <w:rsid w:val="00097685"/>
    <w:rsid w:val="00097C3E"/>
    <w:rsid w:val="000A3E60"/>
    <w:rsid w:val="000B6035"/>
    <w:rsid w:val="000D6643"/>
    <w:rsid w:val="000E42E8"/>
    <w:rsid w:val="000E5381"/>
    <w:rsid w:val="000F48CB"/>
    <w:rsid w:val="00107E17"/>
    <w:rsid w:val="00111B8F"/>
    <w:rsid w:val="00135424"/>
    <w:rsid w:val="001429C6"/>
    <w:rsid w:val="001461C0"/>
    <w:rsid w:val="001470BD"/>
    <w:rsid w:val="00160048"/>
    <w:rsid w:val="00160AE4"/>
    <w:rsid w:val="00165665"/>
    <w:rsid w:val="00180C87"/>
    <w:rsid w:val="00197180"/>
    <w:rsid w:val="001A481F"/>
    <w:rsid w:val="001A5A59"/>
    <w:rsid w:val="001A6620"/>
    <w:rsid w:val="001B62BA"/>
    <w:rsid w:val="001C2E48"/>
    <w:rsid w:val="001C6770"/>
    <w:rsid w:val="001E2EE6"/>
    <w:rsid w:val="001E5C92"/>
    <w:rsid w:val="001F232F"/>
    <w:rsid w:val="00227A58"/>
    <w:rsid w:val="00252FE7"/>
    <w:rsid w:val="00253D03"/>
    <w:rsid w:val="002549E6"/>
    <w:rsid w:val="0028128B"/>
    <w:rsid w:val="00281CC7"/>
    <w:rsid w:val="002834DB"/>
    <w:rsid w:val="00294780"/>
    <w:rsid w:val="00296531"/>
    <w:rsid w:val="002A4882"/>
    <w:rsid w:val="002D61B1"/>
    <w:rsid w:val="002F1BA9"/>
    <w:rsid w:val="003076BE"/>
    <w:rsid w:val="0035202D"/>
    <w:rsid w:val="003708E6"/>
    <w:rsid w:val="0037271B"/>
    <w:rsid w:val="00376FFA"/>
    <w:rsid w:val="003824E9"/>
    <w:rsid w:val="003836A9"/>
    <w:rsid w:val="003C00C0"/>
    <w:rsid w:val="003E6361"/>
    <w:rsid w:val="003F4437"/>
    <w:rsid w:val="003F6189"/>
    <w:rsid w:val="00400EC9"/>
    <w:rsid w:val="00403563"/>
    <w:rsid w:val="0042047A"/>
    <w:rsid w:val="0042375E"/>
    <w:rsid w:val="004328CC"/>
    <w:rsid w:val="0044236F"/>
    <w:rsid w:val="004525D4"/>
    <w:rsid w:val="0046115B"/>
    <w:rsid w:val="00483C51"/>
    <w:rsid w:val="004A5BC9"/>
    <w:rsid w:val="004C4D52"/>
    <w:rsid w:val="004C5E30"/>
    <w:rsid w:val="004F5C9F"/>
    <w:rsid w:val="00502FF4"/>
    <w:rsid w:val="00506A57"/>
    <w:rsid w:val="00515DEA"/>
    <w:rsid w:val="0051688D"/>
    <w:rsid w:val="005262A5"/>
    <w:rsid w:val="00566314"/>
    <w:rsid w:val="005761DC"/>
    <w:rsid w:val="005937F1"/>
    <w:rsid w:val="005B1D7B"/>
    <w:rsid w:val="005E7B09"/>
    <w:rsid w:val="00600D7B"/>
    <w:rsid w:val="00602683"/>
    <w:rsid w:val="00611BA4"/>
    <w:rsid w:val="00621AE2"/>
    <w:rsid w:val="0065106B"/>
    <w:rsid w:val="00665592"/>
    <w:rsid w:val="0067582F"/>
    <w:rsid w:val="00691895"/>
    <w:rsid w:val="00694B1A"/>
    <w:rsid w:val="006A54F5"/>
    <w:rsid w:val="006B5934"/>
    <w:rsid w:val="006B790C"/>
    <w:rsid w:val="006C3AB6"/>
    <w:rsid w:val="006C5478"/>
    <w:rsid w:val="006F37C4"/>
    <w:rsid w:val="00701FF7"/>
    <w:rsid w:val="007040CB"/>
    <w:rsid w:val="007071C8"/>
    <w:rsid w:val="0071056E"/>
    <w:rsid w:val="00712D8E"/>
    <w:rsid w:val="0071550B"/>
    <w:rsid w:val="007406EE"/>
    <w:rsid w:val="00753131"/>
    <w:rsid w:val="0076399E"/>
    <w:rsid w:val="00770C55"/>
    <w:rsid w:val="007A7922"/>
    <w:rsid w:val="007C003E"/>
    <w:rsid w:val="007C4161"/>
    <w:rsid w:val="007D47D8"/>
    <w:rsid w:val="007E01F6"/>
    <w:rsid w:val="007E0E80"/>
    <w:rsid w:val="00811BC8"/>
    <w:rsid w:val="00816F5D"/>
    <w:rsid w:val="0081765B"/>
    <w:rsid w:val="008240B1"/>
    <w:rsid w:val="008278BA"/>
    <w:rsid w:val="00842536"/>
    <w:rsid w:val="0089064E"/>
    <w:rsid w:val="00895006"/>
    <w:rsid w:val="008A0155"/>
    <w:rsid w:val="008B32D4"/>
    <w:rsid w:val="008C08ED"/>
    <w:rsid w:val="008E179D"/>
    <w:rsid w:val="008E27F9"/>
    <w:rsid w:val="0090697E"/>
    <w:rsid w:val="00910FD7"/>
    <w:rsid w:val="0092642A"/>
    <w:rsid w:val="009365BA"/>
    <w:rsid w:val="0095151E"/>
    <w:rsid w:val="009573F1"/>
    <w:rsid w:val="00965A3D"/>
    <w:rsid w:val="00966989"/>
    <w:rsid w:val="009946BF"/>
    <w:rsid w:val="009C169A"/>
    <w:rsid w:val="009D5EAB"/>
    <w:rsid w:val="009E7AA9"/>
    <w:rsid w:val="009F40EA"/>
    <w:rsid w:val="00A03DB9"/>
    <w:rsid w:val="00A23D0D"/>
    <w:rsid w:val="00A3583D"/>
    <w:rsid w:val="00A47E28"/>
    <w:rsid w:val="00A533F5"/>
    <w:rsid w:val="00A624E3"/>
    <w:rsid w:val="00A63F85"/>
    <w:rsid w:val="00A653D4"/>
    <w:rsid w:val="00A6617B"/>
    <w:rsid w:val="00A718EC"/>
    <w:rsid w:val="00A74E12"/>
    <w:rsid w:val="00A7530C"/>
    <w:rsid w:val="00A85B67"/>
    <w:rsid w:val="00AA1F53"/>
    <w:rsid w:val="00AA3710"/>
    <w:rsid w:val="00AB4F2E"/>
    <w:rsid w:val="00AC75B5"/>
    <w:rsid w:val="00AC778F"/>
    <w:rsid w:val="00AD7EA7"/>
    <w:rsid w:val="00AF3289"/>
    <w:rsid w:val="00B24BED"/>
    <w:rsid w:val="00B33F41"/>
    <w:rsid w:val="00B43DA7"/>
    <w:rsid w:val="00B54875"/>
    <w:rsid w:val="00B638E6"/>
    <w:rsid w:val="00B63ECE"/>
    <w:rsid w:val="00B67C62"/>
    <w:rsid w:val="00B800B1"/>
    <w:rsid w:val="00B811FC"/>
    <w:rsid w:val="00B82C2C"/>
    <w:rsid w:val="00B91852"/>
    <w:rsid w:val="00BA1C34"/>
    <w:rsid w:val="00BA364E"/>
    <w:rsid w:val="00BB1CA2"/>
    <w:rsid w:val="00BB6FB2"/>
    <w:rsid w:val="00BB7C4F"/>
    <w:rsid w:val="00BC043D"/>
    <w:rsid w:val="00BE3971"/>
    <w:rsid w:val="00BE6B68"/>
    <w:rsid w:val="00BF1EDF"/>
    <w:rsid w:val="00C5037B"/>
    <w:rsid w:val="00C51B9D"/>
    <w:rsid w:val="00C63690"/>
    <w:rsid w:val="00C71433"/>
    <w:rsid w:val="00C75F78"/>
    <w:rsid w:val="00CA49A0"/>
    <w:rsid w:val="00CC66C3"/>
    <w:rsid w:val="00D3121D"/>
    <w:rsid w:val="00D40114"/>
    <w:rsid w:val="00D44076"/>
    <w:rsid w:val="00D44DE2"/>
    <w:rsid w:val="00D54DEE"/>
    <w:rsid w:val="00D5618E"/>
    <w:rsid w:val="00D701EC"/>
    <w:rsid w:val="00D8396C"/>
    <w:rsid w:val="00D851C6"/>
    <w:rsid w:val="00DA3E36"/>
    <w:rsid w:val="00DB2E79"/>
    <w:rsid w:val="00DB650F"/>
    <w:rsid w:val="00DC7805"/>
    <w:rsid w:val="00DE5310"/>
    <w:rsid w:val="00DF340A"/>
    <w:rsid w:val="00DF5B03"/>
    <w:rsid w:val="00E061C8"/>
    <w:rsid w:val="00E25437"/>
    <w:rsid w:val="00E4024B"/>
    <w:rsid w:val="00E41EEE"/>
    <w:rsid w:val="00E5478E"/>
    <w:rsid w:val="00E571D7"/>
    <w:rsid w:val="00E729ED"/>
    <w:rsid w:val="00E75EA9"/>
    <w:rsid w:val="00E85F56"/>
    <w:rsid w:val="00E92364"/>
    <w:rsid w:val="00E94B61"/>
    <w:rsid w:val="00EA4F7D"/>
    <w:rsid w:val="00EB0916"/>
    <w:rsid w:val="00EB1949"/>
    <w:rsid w:val="00EE2742"/>
    <w:rsid w:val="00F16623"/>
    <w:rsid w:val="00F220DD"/>
    <w:rsid w:val="00F223A3"/>
    <w:rsid w:val="00F247FD"/>
    <w:rsid w:val="00F26461"/>
    <w:rsid w:val="00F36266"/>
    <w:rsid w:val="00F57CB5"/>
    <w:rsid w:val="00F761F1"/>
    <w:rsid w:val="00F76643"/>
    <w:rsid w:val="00F812E1"/>
    <w:rsid w:val="00F82FEB"/>
    <w:rsid w:val="00FD1223"/>
    <w:rsid w:val="00FE3BB2"/>
    <w:rsid w:val="00FE4F88"/>
    <w:rsid w:val="00F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2868B4"/>
  <w15:chartTrackingRefBased/>
  <w15:docId w15:val="{85626390-97DF-4DA2-A6EB-F4096555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206" w:lineRule="auto"/>
      <w:outlineLvl w:val="3"/>
    </w:pPr>
    <w:rPr>
      <w:b/>
      <w:bCs/>
      <w:i/>
      <w:iCs/>
      <w:sz w:val="32"/>
      <w:szCs w:val="32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b/>
      <w:bCs/>
      <w:sz w:val="32"/>
      <w:szCs w:val="32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bidi/>
      <w:jc w:val="center"/>
      <w:outlineLvl w:val="5"/>
    </w:pPr>
    <w:rPr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en-GB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en-GB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Arial"/>
      <w:b/>
      <w:bCs/>
      <w:sz w:val="28"/>
      <w:szCs w:val="28"/>
      <w:lang w:val="en-GB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Arial"/>
      <w:b/>
      <w:bCs/>
      <w:i/>
      <w:iCs/>
      <w:sz w:val="26"/>
      <w:szCs w:val="26"/>
      <w:lang w:val="en-GB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Arial"/>
      <w:b/>
      <w:bCs/>
      <w:lang w:val="en-GB" w:eastAsia="ar-SA" w:bidi="ar-SA"/>
    </w:rPr>
  </w:style>
  <w:style w:type="paragraph" w:styleId="BodyText2">
    <w:name w:val="Body Text 2"/>
    <w:basedOn w:val="Normal"/>
    <w:link w:val="BodyText2Char"/>
    <w:uiPriority w:val="99"/>
    <w:pPr>
      <w:ind w:left="1985"/>
    </w:pPr>
    <w:rPr>
      <w:b/>
      <w:bCs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  <w:lang w:val="en-GB" w:eastAsia="ar-SA" w:bidi="ar-SA"/>
    </w:rPr>
  </w:style>
  <w:style w:type="paragraph" w:styleId="BodyTextIndent2">
    <w:name w:val="Body Text Indent 2"/>
    <w:basedOn w:val="Normal"/>
    <w:link w:val="BodyTextIndent2Char"/>
    <w:uiPriority w:val="99"/>
    <w:pPr>
      <w:spacing w:line="223" w:lineRule="auto"/>
      <w:ind w:left="720" w:firstLine="720"/>
    </w:pPr>
    <w:rPr>
      <w:b/>
      <w:bCs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  <w:lang w:val="en-GB" w:eastAsia="ar-SA" w:bidi="ar-SA"/>
    </w:rPr>
  </w:style>
  <w:style w:type="paragraph" w:styleId="BodyTextIndent3">
    <w:name w:val="Body Text Indent 3"/>
    <w:basedOn w:val="Normal"/>
    <w:link w:val="BodyTextIndent3Char"/>
    <w:uiPriority w:val="99"/>
    <w:pPr>
      <w:spacing w:line="204" w:lineRule="auto"/>
      <w:ind w:left="2410" w:hanging="218"/>
      <w:jc w:val="both"/>
    </w:pPr>
    <w:rPr>
      <w:b/>
      <w:bCs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en-GB" w:eastAsia="ar-SA" w:bidi="ar-SA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cs="Times New Roman"/>
      <w:sz w:val="20"/>
      <w:szCs w:val="20"/>
      <w:lang w:val="en-GB" w:eastAsia="ar-SA" w:bidi="ar-SA"/>
    </w:rPr>
  </w:style>
  <w:style w:type="character" w:styleId="EndnoteReference">
    <w:name w:val="endnote reference"/>
    <w:basedOn w:val="DefaultParagraphFont"/>
    <w:uiPriority w:val="99"/>
    <w:semiHidden/>
    <w:rPr>
      <w:rFonts w:ascii="Times New Roman" w:hAnsi="Times New Roman"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383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character" w:styleId="Hyperlink">
    <w:name w:val="Hyperlink"/>
    <w:basedOn w:val="DefaultParagraphFont"/>
    <w:uiPriority w:val="99"/>
    <w:rsid w:val="001C6770"/>
    <w:rPr>
      <w:rFonts w:cs="Times New Roman"/>
      <w:color w:val="0000FF"/>
      <w:u w:val="single"/>
    </w:rPr>
  </w:style>
  <w:style w:type="paragraph" w:customStyle="1" w:styleId="CharCharCharCharCharCharChar">
    <w:name w:val="Char Char Char Char Char Char Char"/>
    <w:basedOn w:val="Normal"/>
    <w:uiPriority w:val="99"/>
    <w:rsid w:val="0037271B"/>
    <w:pPr>
      <w:widowControl/>
      <w:autoSpaceDE/>
      <w:autoSpaceDN/>
      <w:spacing w:after="165" w:line="240" w:lineRule="exact"/>
    </w:pPr>
    <w:rPr>
      <w:b/>
      <w:sz w:val="28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rsid w:val="00AF3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F3289"/>
    <w:rPr>
      <w:rFonts w:cs="Times New Roman"/>
      <w:sz w:val="24"/>
      <w:szCs w:val="24"/>
      <w:lang w:val="en-GB" w:eastAsia="ar-SA" w:bidi="ar-SA"/>
    </w:rPr>
  </w:style>
  <w:style w:type="paragraph" w:styleId="Footer">
    <w:name w:val="footer"/>
    <w:basedOn w:val="Normal"/>
    <w:link w:val="FooterChar"/>
    <w:uiPriority w:val="99"/>
    <w:semiHidden/>
    <w:rsid w:val="00AF3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F3289"/>
    <w:rPr>
      <w:rFonts w:cs="Times New Roman"/>
      <w:sz w:val="24"/>
      <w:szCs w:val="24"/>
      <w:lang w:val="en-GB" w:eastAsia="ar-SA" w:bidi="ar-SA"/>
    </w:rPr>
  </w:style>
  <w:style w:type="character" w:customStyle="1" w:styleId="hps">
    <w:name w:val="hps"/>
    <w:basedOn w:val="DefaultParagraphFont"/>
    <w:rsid w:val="0065106B"/>
  </w:style>
  <w:style w:type="paragraph" w:styleId="ListParagraph">
    <w:name w:val="List Paragraph"/>
    <w:basedOn w:val="Normal"/>
    <w:uiPriority w:val="34"/>
    <w:qFormat/>
    <w:rsid w:val="00B5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sammonem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am\Desktop\wesam-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wesam-Cv</Template>
  <TotalTime>194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Wesam Abdel Monem Mohamed</vt:lpstr>
    </vt:vector>
  </TitlesOfParts>
  <Company>mezo</Company>
  <LinksUpToDate>false</LinksUpToDate>
  <CharactersWithSpaces>3618</CharactersWithSpaces>
  <SharedDoc>false</SharedDoc>
  <HLinks>
    <vt:vector size="6" baseType="variant">
      <vt:variant>
        <vt:i4>7995505</vt:i4>
      </vt:variant>
      <vt:variant>
        <vt:i4>0</vt:i4>
      </vt:variant>
      <vt:variant>
        <vt:i4>0</vt:i4>
      </vt:variant>
      <vt:variant>
        <vt:i4>5</vt:i4>
      </vt:variant>
      <vt:variant>
        <vt:lpwstr>mailto:Wesam_monem@hotmail.com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Wesam Abdel Monem Mohamed</dc:title>
  <dc:subject/>
  <dc:creator>Wesam</dc:creator>
  <cp:keywords/>
  <dc:description/>
  <cp:lastModifiedBy>Admin</cp:lastModifiedBy>
  <cp:revision>82</cp:revision>
  <cp:lastPrinted>2006-09-16T07:51:00Z</cp:lastPrinted>
  <dcterms:created xsi:type="dcterms:W3CDTF">2015-08-16T13:30:00Z</dcterms:created>
  <dcterms:modified xsi:type="dcterms:W3CDTF">2018-11-12T06:43:00Z</dcterms:modified>
</cp:coreProperties>
</file>